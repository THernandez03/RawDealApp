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F8" w:rsidRPr="00391ABF" w:rsidRDefault="005861F8" w:rsidP="00391ABF">
      <w:pPr>
        <w:pStyle w:val="Ttulo2"/>
        <w:jc w:val="center"/>
        <w:rPr>
          <w:rFonts w:eastAsiaTheme="majorEastAsia"/>
          <w:color w:val="1F4E79"/>
          <w:sz w:val="20"/>
          <w:lang w:val="es-ES"/>
        </w:rPr>
      </w:pPr>
      <w:r w:rsidRPr="00391ABF">
        <w:rPr>
          <w:noProof/>
          <w:color w:val="1F4E79"/>
          <w:sz w:val="40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-236855</wp:posOffset>
            </wp:positionV>
            <wp:extent cx="3663315" cy="1301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SAFIO INNOVA SALU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ABF">
        <w:rPr>
          <w:rFonts w:eastAsia="Adobe Gothic Std B"/>
          <w:color w:val="1F4E79"/>
          <w:sz w:val="40"/>
          <w:lang w:val="es-ES"/>
        </w:rPr>
        <w:t>Cuestionario de Postulaci</w:t>
      </w:r>
      <w:r w:rsidRPr="00391ABF">
        <w:rPr>
          <w:rFonts w:eastAsia="Adobe Gothic Std B" w:cs="Calibri"/>
          <w:color w:val="1F4E79"/>
          <w:sz w:val="40"/>
          <w:lang w:val="es-ES"/>
        </w:rPr>
        <w:t>ó</w:t>
      </w:r>
      <w:r w:rsidRPr="00391ABF">
        <w:rPr>
          <w:rFonts w:eastAsia="Adobe Gothic Std B"/>
          <w:color w:val="1F4E79"/>
          <w:sz w:val="40"/>
          <w:lang w:val="es-ES"/>
        </w:rPr>
        <w:t>n</w:t>
      </w:r>
    </w:p>
    <w:p w:rsidR="005706A7" w:rsidRDefault="005706A7" w:rsidP="00A20D8A">
      <w:pPr>
        <w:rPr>
          <w:noProof/>
          <w:lang w:val="es-ES"/>
        </w:rPr>
      </w:pPr>
    </w:p>
    <w:tbl>
      <w:tblPr>
        <w:tblStyle w:val="Tabladeproyecto"/>
        <w:tblW w:w="4978" w:type="pct"/>
        <w:tblLook w:val="0280"/>
      </w:tblPr>
      <w:tblGrid>
        <w:gridCol w:w="3018"/>
        <w:gridCol w:w="7197"/>
      </w:tblGrid>
      <w:tr w:rsidR="005861F8" w:rsidRPr="00E22AEF" w:rsidTr="003D0808">
        <w:tc>
          <w:tcPr>
            <w:cnfStyle w:val="000010000000"/>
            <w:tcW w:w="1477" w:type="pct"/>
          </w:tcPr>
          <w:p w:rsidR="005861F8" w:rsidRPr="00F4374D" w:rsidRDefault="005861F8">
            <w:pPr>
              <w:rPr>
                <w:noProof/>
                <w:lang w:val="es-ES"/>
              </w:rPr>
            </w:pPr>
            <w:r w:rsidRPr="00F4374D">
              <w:rPr>
                <w:noProof/>
                <w:color w:val="404040"/>
                <w:lang w:val="es-ES"/>
              </w:rPr>
              <w:t xml:space="preserve">Nombre de la Iniciativa </w:t>
            </w:r>
          </w:p>
        </w:tc>
        <w:sdt>
          <w:sdtPr>
            <w:rPr>
              <w:rStyle w:val="Estilo1"/>
            </w:rPr>
            <w:id w:val="-1708262001"/>
            <w:placeholder>
              <w:docPart w:val="47746D2DFBA446D887E664A6D436270D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3523" w:type="pct"/>
              </w:tcPr>
              <w:p w:rsidR="005861F8" w:rsidRPr="003D0808" w:rsidRDefault="00F4374D" w:rsidP="00D03DA1">
                <w:pPr>
                  <w:cnfStyle w:val="000000000000"/>
                  <w:rPr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</w:tr>
      <w:tr w:rsidR="005861F8" w:rsidRPr="00F4374D" w:rsidTr="003D0808">
        <w:tc>
          <w:tcPr>
            <w:cnfStyle w:val="000010000000"/>
            <w:tcW w:w="1477" w:type="pct"/>
          </w:tcPr>
          <w:p w:rsidR="005861F8" w:rsidRPr="00F4374D" w:rsidRDefault="005861F8">
            <w:pPr>
              <w:rPr>
                <w:noProof/>
                <w:lang w:val="es-ES"/>
              </w:rPr>
            </w:pPr>
            <w:r w:rsidRPr="00F4374D">
              <w:rPr>
                <w:noProof/>
                <w:color w:val="404040"/>
                <w:lang w:val="es-ES"/>
              </w:rPr>
              <w:t xml:space="preserve">Servicio de Salud </w:t>
            </w:r>
          </w:p>
        </w:tc>
        <w:sdt>
          <w:sdtPr>
            <w:rPr>
              <w:noProof/>
              <w:lang w:val="es-ES"/>
            </w:rPr>
            <w:id w:val="-1150742810"/>
            <w:placeholder>
              <w:docPart w:val="79A9329C350841D3BACACF8C5D7C9154"/>
            </w:placeholder>
            <w:showingPlcHdr/>
            <w:dropDownList>
              <w:listItem w:value="Elija un elemento."/>
              <w:listItem w:displayText="SS Arica" w:value="SS Arica"/>
              <w:listItem w:displayText="SS Iquique" w:value="SS Iquique"/>
              <w:listItem w:displayText="SS Antofagasta" w:value="SS Antofagasta"/>
              <w:listItem w:displayText="SS Atacama" w:value="SS Atacama"/>
              <w:listItem w:displayText="SS Coquimbo" w:value="SS Coquimbo"/>
              <w:listItem w:displayText="SS Valparaiso-San Antonio" w:value="SS Valparaiso-San Antonio"/>
              <w:listItem w:displayText="SS Viña del mar- Quillota" w:value="SS Viña del mar- Quillota"/>
              <w:listItem w:displayText="SS Aconcagua" w:value="SS Aconcagua"/>
              <w:listItem w:displayText="SS Ohiggins" w:value="SS Ohiggins"/>
              <w:listItem w:displayText="SS Maule" w:value="SS Maule"/>
              <w:listItem w:displayText="SS Ñuble" w:value="SS Ñuble"/>
              <w:listItem w:displayText="SS Concepción" w:value="SS Concepción"/>
              <w:listItem w:displayText="SS Arauco" w:value="SS Arauco"/>
              <w:listItem w:displayText="SS Talcahuano" w:value="SS Talcahuano"/>
              <w:listItem w:displayText="SS Bio Bio " w:value="SS Bio Bio "/>
              <w:listItem w:displayText="SS Araucania Norte" w:value="SS Araucania Norte"/>
              <w:listItem w:displayText="SS Araucanía Sur" w:value="SS Araucanía Sur"/>
              <w:listItem w:displayText="SS Valdivia" w:value="SS Valdivia"/>
              <w:listItem w:displayText="SS Osorno" w:value="SS Osorno"/>
              <w:listItem w:displayText="SS Del Reloncaví" w:value="SS Del Reloncaví"/>
              <w:listItem w:displayText="SS Chiloe" w:value="SS Chiloe"/>
              <w:listItem w:displayText="SS Aysén " w:value="SS Aysén "/>
              <w:listItem w:displayText="SS Magallanes" w:value="SS Magallanes"/>
              <w:listItem w:displayText="SS Metropolitano Oriente" w:value="SS Metropolitano Oriente"/>
              <w:listItem w:displayText="SS Metropolitano Central" w:value="SS Metropolitano Central"/>
              <w:listItem w:displayText="SS Metropolitano Sur" w:value="SS Metropolitano Sur"/>
              <w:listItem w:displayText="SS Metropolitano Norte" w:value="SS Metropolitano Norte"/>
              <w:listItem w:displayText="SS Metropolitano Occidente" w:value="SS Metropolitano Occidente"/>
              <w:listItem w:displayText="SS Metropolitano Sur Oriente" w:value="SS Metropolitano Sur Oriente"/>
            </w:dropDownList>
          </w:sdtPr>
          <w:sdtContent>
            <w:tc>
              <w:tcPr>
                <w:tcW w:w="3523" w:type="pct"/>
              </w:tcPr>
              <w:p w:rsidR="005861F8" w:rsidRPr="003D0808" w:rsidRDefault="00F4374D" w:rsidP="00F4374D">
                <w:pPr>
                  <w:cnfStyle w:val="000000000000"/>
                  <w:rPr>
                    <w:noProof/>
                    <w:lang w:val="es-ES"/>
                  </w:rPr>
                </w:pPr>
                <w:r w:rsidRPr="003D0808">
                  <w:rPr>
                    <w:rStyle w:val="Textodelmarcadordeposicin"/>
                    <w:color w:val="000000" w:themeColor="text1"/>
                  </w:rPr>
                  <w:t>Elija un elemento.</w:t>
                </w:r>
              </w:p>
            </w:tc>
          </w:sdtContent>
        </w:sdt>
      </w:tr>
      <w:tr w:rsidR="005861F8" w:rsidRPr="00E22AEF" w:rsidTr="003D0808">
        <w:tc>
          <w:tcPr>
            <w:cnfStyle w:val="000010000000"/>
            <w:tcW w:w="1477" w:type="pct"/>
          </w:tcPr>
          <w:p w:rsidR="005861F8" w:rsidRPr="00F4374D" w:rsidRDefault="005861F8">
            <w:pPr>
              <w:rPr>
                <w:noProof/>
                <w:lang w:val="es-ES"/>
              </w:rPr>
            </w:pPr>
            <w:r w:rsidRPr="00F4374D">
              <w:rPr>
                <w:noProof/>
                <w:color w:val="404040"/>
                <w:lang w:val="es-ES"/>
              </w:rPr>
              <w:t xml:space="preserve">Establecimiento Ejecutor  </w:t>
            </w:r>
          </w:p>
        </w:tc>
        <w:sdt>
          <w:sdtPr>
            <w:rPr>
              <w:noProof/>
              <w:lang w:val="es-ES"/>
            </w:rPr>
            <w:id w:val="-1824349923"/>
            <w:placeholder>
              <w:docPart w:val="E64ADDD53D2642C2A0F920A0EBD1BD21"/>
            </w:placeholder>
            <w:showingPlcHdr/>
          </w:sdtPr>
          <w:sdtContent>
            <w:tc>
              <w:tcPr>
                <w:tcW w:w="3523" w:type="pct"/>
              </w:tcPr>
              <w:p w:rsidR="005861F8" w:rsidRPr="003D0808" w:rsidRDefault="00F4374D">
                <w:pPr>
                  <w:cnfStyle w:val="000000000000"/>
                  <w:rPr>
                    <w:noProof/>
                    <w:lang w:val="es-ES"/>
                  </w:rPr>
                </w:pPr>
                <w:r w:rsidRPr="003D0808">
                  <w:rPr>
                    <w:rStyle w:val="Textodelmarcadordeposicin"/>
                    <w:color w:val="000000" w:themeColor="text1"/>
                  </w:rPr>
                  <w:t>Haga clic aquí para escribir texto.</w:t>
                </w:r>
              </w:p>
            </w:tc>
          </w:sdtContent>
        </w:sdt>
      </w:tr>
      <w:tr w:rsidR="005861F8" w:rsidRPr="00E22AEF" w:rsidTr="003D0808">
        <w:tc>
          <w:tcPr>
            <w:cnfStyle w:val="000010000000"/>
            <w:tcW w:w="1477" w:type="pct"/>
          </w:tcPr>
          <w:p w:rsidR="005861F8" w:rsidRPr="00F4374D" w:rsidRDefault="005861F8">
            <w:pPr>
              <w:rPr>
                <w:noProof/>
                <w:lang w:val="es-ES"/>
              </w:rPr>
            </w:pPr>
            <w:r w:rsidRPr="00F4374D">
              <w:rPr>
                <w:noProof/>
                <w:color w:val="404040"/>
                <w:lang w:val="es-ES"/>
              </w:rPr>
              <w:t>Area/Dpto/Unidad Ejecutor</w:t>
            </w:r>
          </w:p>
        </w:tc>
        <w:sdt>
          <w:sdtPr>
            <w:rPr>
              <w:noProof/>
              <w:lang w:val="es-ES"/>
            </w:rPr>
            <w:id w:val="586964890"/>
            <w:placeholder>
              <w:docPart w:val="209882DAFCBA4D828C6EE10D2E510184"/>
            </w:placeholder>
            <w:showingPlcHdr/>
          </w:sdtPr>
          <w:sdtContent>
            <w:tc>
              <w:tcPr>
                <w:tcW w:w="3523" w:type="pct"/>
              </w:tcPr>
              <w:p w:rsidR="005861F8" w:rsidRPr="003D0808" w:rsidRDefault="00F4374D">
                <w:pPr>
                  <w:cnfStyle w:val="000000000000"/>
                  <w:rPr>
                    <w:noProof/>
                    <w:lang w:val="es-ES"/>
                  </w:rPr>
                </w:pPr>
                <w:r w:rsidRPr="00E22AEF">
                  <w:rPr>
                    <w:rStyle w:val="Textodelmarcadordeposicin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984BD2" w:rsidRPr="00391ABF" w:rsidRDefault="00984BD2" w:rsidP="00984BD2">
      <w:pPr>
        <w:rPr>
          <w:rFonts w:eastAsia="Adobe Gothic Std B"/>
          <w:b/>
          <w:color w:val="1F4E79"/>
          <w:sz w:val="14"/>
          <w:lang w:val="es-ES"/>
        </w:rPr>
      </w:pPr>
    </w:p>
    <w:p w:rsidR="00984BD2" w:rsidRPr="004A3F45" w:rsidRDefault="004A3F45" w:rsidP="004A3F45">
      <w:pPr>
        <w:pStyle w:val="Prrafodelista"/>
        <w:numPr>
          <w:ilvl w:val="0"/>
          <w:numId w:val="6"/>
        </w:numPr>
        <w:ind w:left="284" w:hanging="284"/>
        <w:rPr>
          <w:rFonts w:eastAsia="Adobe Gothic Std B"/>
          <w:b/>
          <w:color w:val="1F4E79"/>
          <w:sz w:val="28"/>
          <w:lang w:val="es-ES"/>
        </w:rPr>
      </w:pPr>
      <w:r w:rsidRPr="004A3F45">
        <w:rPr>
          <w:rFonts w:eastAsia="Adobe Gothic Std B"/>
          <w:b/>
          <w:color w:val="1F4E79"/>
          <w:sz w:val="28"/>
          <w:lang w:val="es-ES"/>
        </w:rPr>
        <w:t>Información</w:t>
      </w:r>
      <w:r>
        <w:rPr>
          <w:rFonts w:eastAsia="Adobe Gothic Std B"/>
          <w:b/>
          <w:color w:val="1F4E79"/>
          <w:sz w:val="28"/>
          <w:lang w:val="es-ES"/>
        </w:rPr>
        <w:t xml:space="preserve"> General </w:t>
      </w:r>
    </w:p>
    <w:p w:rsidR="00984BD2" w:rsidRPr="00B94892" w:rsidRDefault="00984BD2" w:rsidP="00984BD2">
      <w:pPr>
        <w:rPr>
          <w:b/>
          <w:noProof/>
          <w:color w:val="262626" w:themeColor="text1" w:themeTint="D9"/>
          <w:sz w:val="24"/>
          <w:lang w:val="es-ES"/>
        </w:rPr>
      </w:pPr>
      <w:r w:rsidRPr="00B94892">
        <w:rPr>
          <w:b/>
          <w:noProof/>
          <w:color w:val="262626" w:themeColor="text1" w:themeTint="D9"/>
          <w:sz w:val="24"/>
          <w:lang w:val="es-ES"/>
        </w:rPr>
        <w:t xml:space="preserve">Lider del Equipo </w:t>
      </w:r>
    </w:p>
    <w:p w:rsidR="003D7A8C" w:rsidRPr="0009119E" w:rsidRDefault="00550094" w:rsidP="0009119E">
      <w:pPr>
        <w:keepNext/>
        <w:jc w:val="center"/>
        <w:rPr>
          <w:b/>
          <w:noProof/>
          <w:color w:val="404040"/>
          <w:szCs w:val="22"/>
          <w:lang w:val="es-ES"/>
        </w:rPr>
      </w:pPr>
      <w:r>
        <w:rPr>
          <w:b/>
          <w:noProof/>
          <w:color w:val="404040"/>
          <w:szCs w:val="22"/>
          <w:lang w:val="es-CL" w:eastAsia="es-CL"/>
        </w:rPr>
        <w:pict>
          <v:group id="Grupo 5" o:spid="_x0000_s1026" style="position:absolute;left:0;text-align:left;margin-left:4.55pt;margin-top:4.7pt;width:11.15pt;height:11.15pt;z-index:251661312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">
            <v:rect id="Rectángulo 10" o:spid="_x0000_s1027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R8dMQA&#10;AADbAAAADwAAAGRycy9kb3ducmV2LnhtbESPT2sCMRDF7wW/QxjBW03806Jbo0ih1PZS1PY+bKa7&#10;i5vJkkTdfvvOQfA2w3vz3m9Wm9636kIxNYEtTMYGFHEZXMOVhe/j2+MCVMrIDtvAZOGPEmzWg4cV&#10;Fi5ceU+XQ66UhHAq0EKdc1doncqaPKZx6IhF+w3RY5Y1VtpFvEq4b/XUmGftsWFpqLGj15rK0+Hs&#10;Lbybr+XPuXJs5noynTWfH/tlfLJ2NOy3L6Ay9fluvl3vnOALvf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fHTEAAAA2wAAAA8AAAAAAAAAAAAAAAAAmAIAAGRycy9k&#10;b3ducmV2LnhtbFBLBQYAAAAABAAEAPUAAACJAwAAAAA=&#10;" fillcolor="#5b9bd5 [3204]" stroked="f" strokeweight="0"/>
            <v:shape id="Forma libre 1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JzMMA&#10;AADbAAAADwAAAGRycy9kb3ducmV2LnhtbERPTWvCQBC9C/6HZQredGMPRqJrKAWhPRTTxN7H7JjE&#10;ZmfT7DbG/vpuQehtHu9ztuloWjFQ7xrLCpaLCARxaXXDlYJjsZ+vQTiPrLG1TApu5CDdTSdbTLS9&#10;8jsNua9ECGGXoILa+y6R0pU1GXQL2xEH7mx7gz7AvpK6x2sIN618jKKVNNhwaKixo+eays/82yg4&#10;nOzlp/jKqvbjtTta/VbGWbxWavYwPm1AeBr9v/juftFh/hL+fg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dJzM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<o:lock v:ext="edit" verticies="t"/>
            </v:shape>
          </v:group>
        </w:pict>
      </w:r>
      <w:r>
        <w:rPr>
          <w:b/>
          <w:noProof/>
          <w:color w:val="404040"/>
          <w:szCs w:val="22"/>
          <w:lang w:val="es-CL" w:eastAsia="es-CL"/>
        </w:rPr>
      </w:r>
      <w:r w:rsidRPr="00550094">
        <w:rPr>
          <w:b/>
          <w:noProof/>
          <w:color w:val="404040"/>
          <w:szCs w:val="22"/>
          <w:lang w:val="es-CL" w:eastAsia="es-CL"/>
        </w:rPr>
        <w:pict>
          <v:rect id="Rectángulo 5" o:spid="_x0000_s1053" style="width:498.1pt;height:19.85pt;visibility:visible;mso-position-horizontal-relative:char;mso-position-vertical-relative:line;v-text-anchor:middle" fillcolor="#d8d8d8 [2732]" stroked="f" strokeweight="1pt">
            <v:textbox>
              <w:txbxContent>
                <w:p w:rsidR="003D7A8C" w:rsidRPr="00E22AEF" w:rsidRDefault="003D7A8C" w:rsidP="00984BD2">
                  <w:pPr>
                    <w:ind w:left="284"/>
                    <w:rPr>
                      <w:sz w:val="12"/>
                      <w:lang w:val="es-CL"/>
                    </w:rPr>
                  </w:pPr>
                  <w:r w:rsidRPr="00E22AEF">
                    <w:rPr>
                      <w:i/>
                      <w:szCs w:val="24"/>
                      <w:lang w:val="es-CL"/>
                    </w:rPr>
                    <w:t xml:space="preserve">Indicar los datos de él/la funcionario/a de la institución que lideró el diseño y la implementación de la </w:t>
                  </w:r>
                  <w:r w:rsidR="00984BD2" w:rsidRPr="00E22AEF">
                    <w:rPr>
                      <w:i/>
                      <w:szCs w:val="24"/>
                      <w:lang w:val="es-CL"/>
                    </w:rPr>
                    <w:t>iniciativa</w:t>
                  </w:r>
                  <w:r w:rsidRPr="00E22AEF">
                    <w:rPr>
                      <w:i/>
                      <w:szCs w:val="24"/>
                      <w:lang w:val="es-CL"/>
                    </w:rPr>
                    <w:t>.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deproyecto"/>
        <w:tblW w:w="0" w:type="auto"/>
        <w:tblLayout w:type="fixed"/>
        <w:tblLook w:val="04E0"/>
      </w:tblPr>
      <w:tblGrid>
        <w:gridCol w:w="3397"/>
        <w:gridCol w:w="3686"/>
        <w:gridCol w:w="2865"/>
      </w:tblGrid>
      <w:tr w:rsidR="003D0808" w:rsidRPr="0009119E" w:rsidTr="0009119E">
        <w:trPr>
          <w:cnfStyle w:val="100000000000"/>
        </w:trPr>
        <w:tc>
          <w:tcPr>
            <w:tcW w:w="3397" w:type="dxa"/>
          </w:tcPr>
          <w:p w:rsidR="003D0808" w:rsidRPr="0009119E" w:rsidRDefault="003D0808" w:rsidP="00984BD2">
            <w:pPr>
              <w:spacing w:before="0"/>
              <w:jc w:val="center"/>
              <w:rPr>
                <w:noProof/>
                <w:color w:val="404040"/>
                <w:szCs w:val="22"/>
                <w:lang w:val="es-ES"/>
              </w:rPr>
            </w:pPr>
            <w:r w:rsidRPr="00624F80">
              <w:rPr>
                <w:noProof/>
                <w:color w:val="404040"/>
                <w:szCs w:val="22"/>
                <w:lang w:val="es-ES"/>
              </w:rPr>
              <w:t>Nombre</w:t>
            </w:r>
          </w:p>
        </w:tc>
        <w:tc>
          <w:tcPr>
            <w:tcW w:w="3686" w:type="dxa"/>
          </w:tcPr>
          <w:p w:rsidR="003D0808" w:rsidRPr="0009119E" w:rsidRDefault="003D0808" w:rsidP="00984BD2">
            <w:pPr>
              <w:spacing w:before="0"/>
              <w:jc w:val="center"/>
              <w:rPr>
                <w:noProof/>
                <w:color w:val="404040"/>
                <w:szCs w:val="22"/>
                <w:lang w:val="es-ES"/>
              </w:rPr>
            </w:pPr>
            <w:r>
              <w:rPr>
                <w:noProof/>
                <w:color w:val="404040"/>
                <w:szCs w:val="22"/>
                <w:lang w:val="es-ES"/>
              </w:rPr>
              <w:t>Cargo</w:t>
            </w:r>
          </w:p>
        </w:tc>
        <w:tc>
          <w:tcPr>
            <w:tcW w:w="2865" w:type="dxa"/>
          </w:tcPr>
          <w:p w:rsidR="003D0808" w:rsidRPr="0009119E" w:rsidRDefault="003D0808" w:rsidP="00984BD2">
            <w:pPr>
              <w:spacing w:before="0"/>
              <w:jc w:val="center"/>
              <w:rPr>
                <w:noProof/>
                <w:color w:val="404040"/>
                <w:szCs w:val="22"/>
                <w:lang w:val="es-ES"/>
              </w:rPr>
            </w:pPr>
            <w:r w:rsidRPr="0009119E">
              <w:rPr>
                <w:noProof/>
                <w:color w:val="404040"/>
                <w:szCs w:val="22"/>
                <w:lang w:val="es-ES"/>
              </w:rPr>
              <w:t>Antigüedad</w:t>
            </w:r>
            <w:r w:rsidR="0009119E" w:rsidRPr="0009119E">
              <w:rPr>
                <w:noProof/>
                <w:color w:val="404040"/>
                <w:szCs w:val="22"/>
                <w:lang w:val="es-ES"/>
              </w:rPr>
              <w:t xml:space="preserve"> en la Institucion</w:t>
            </w:r>
          </w:p>
        </w:tc>
      </w:tr>
      <w:tr w:rsidR="003D0808" w:rsidRPr="00E22AEF" w:rsidTr="0009119E">
        <w:trPr>
          <w:cnfStyle w:val="010000000000"/>
        </w:trPr>
        <w:sdt>
          <w:sdtPr>
            <w:rPr>
              <w:rStyle w:val="Estilo1"/>
            </w:rPr>
            <w:id w:val="-786352385"/>
            <w:placeholder>
              <w:docPart w:val="455D5A9F53B3423A9A477643927FBD32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3397" w:type="dxa"/>
                <w:shd w:val="clear" w:color="auto" w:fill="auto"/>
              </w:tcPr>
              <w:p w:rsidR="003D0808" w:rsidRPr="0079717A" w:rsidRDefault="00A20D8A" w:rsidP="003D0808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739363635"/>
            <w:placeholder>
              <w:docPart w:val="6DA09B3296424083B3A3D3415D9BEF0E"/>
            </w:placeholder>
            <w:showingPlcHdr/>
          </w:sdtPr>
          <w:sdtContent>
            <w:tc>
              <w:tcPr>
                <w:tcW w:w="3686" w:type="dxa"/>
                <w:shd w:val="clear" w:color="auto" w:fill="auto"/>
              </w:tcPr>
              <w:p w:rsidR="003D0808" w:rsidRPr="0079717A" w:rsidRDefault="00A20D8A" w:rsidP="003D0808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-1104718078"/>
            <w:placeholder>
              <w:docPart w:val="C5BD8FFF43964461A927D954AD294315"/>
            </w:placeholder>
            <w:showingPlcHdr/>
          </w:sdtPr>
          <w:sdtContent>
            <w:tc>
              <w:tcPr>
                <w:tcW w:w="2865" w:type="dxa"/>
                <w:shd w:val="clear" w:color="auto" w:fill="auto"/>
              </w:tcPr>
              <w:p w:rsidR="003D0808" w:rsidRPr="0079717A" w:rsidRDefault="00A20D8A" w:rsidP="003D0808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3D7A8C" w:rsidRPr="00391ABF" w:rsidRDefault="003D7A8C" w:rsidP="00984BD2">
      <w:pPr>
        <w:rPr>
          <w:noProof/>
          <w:color w:val="404040"/>
          <w:sz w:val="16"/>
          <w:szCs w:val="22"/>
          <w:lang w:val="es-ES"/>
        </w:rPr>
      </w:pPr>
    </w:p>
    <w:p w:rsidR="00984BD2" w:rsidRPr="00B94892" w:rsidRDefault="00984BD2" w:rsidP="00984BD2">
      <w:pPr>
        <w:rPr>
          <w:b/>
          <w:noProof/>
          <w:color w:val="262626" w:themeColor="text1" w:themeTint="D9"/>
          <w:sz w:val="24"/>
          <w:lang w:val="es-ES"/>
        </w:rPr>
      </w:pPr>
      <w:r w:rsidRPr="00B94892">
        <w:rPr>
          <w:b/>
          <w:noProof/>
          <w:color w:val="262626" w:themeColor="text1" w:themeTint="D9"/>
          <w:sz w:val="24"/>
          <w:lang w:val="es-ES"/>
        </w:rPr>
        <w:t>Miembros del Equipo</w:t>
      </w:r>
    </w:p>
    <w:p w:rsidR="00984BD2" w:rsidRPr="00984BD2" w:rsidRDefault="00550094" w:rsidP="00984BD2">
      <w:pPr>
        <w:rPr>
          <w:b/>
          <w:noProof/>
          <w:sz w:val="24"/>
          <w:lang w:val="es-ES"/>
        </w:rPr>
      </w:pPr>
      <w:r w:rsidRPr="00550094">
        <w:rPr>
          <w:noProof/>
          <w:lang w:val="es-CL" w:eastAsia="es-CL"/>
        </w:rPr>
        <w:pict>
          <v:group id="_x0000_s1050" style="position:absolute;margin-left:4.15pt;margin-top:2.9pt;width:11.15pt;height:11.15pt;z-index:251663360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ikgA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">
            <v:rect id="Rectángulo 15" o:spid="_x0000_s1052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f7MAA&#10;AADbAAAADwAAAGRycy9kb3ducmV2LnhtbERPS2sCMRC+C/6HMIK3mvgqdWsUKRS1l7JW78Nmuru4&#10;mSxJ1PXfm0LB23x8z1muO9uIK/lQO9YwHikQxIUzNZcajj+fL28gQkQ22DgmDXcKsF71e0vMjLtx&#10;TtdDLEUK4ZChhirGNpMyFBVZDCPXEifu13mLMUFfSuPxlsJtIydKvUqLNaeGClv6qKg4Hy5Ww1Z9&#10;L06X0rCayfFkWn/t84Wfaz0cdJt3EJG6+BT/u3cmzZ/D3y/p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Pf7MAAAADbAAAADwAAAAAAAAAAAAAAAACYAgAAZHJzL2Rvd25y&#10;ZXYueG1sUEsFBgAAAAAEAAQA9QAAAIUDAAAAAA==&#10;" fillcolor="#5b9bd5 [3204]" stroked="f" strokeweight="0"/>
            <v:shape id="Forma libre 16" o:spid="_x0000_s1051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7RuMIA&#10;AADbAAAADwAAAGRycy9kb3ducmV2LnhtbERPTWvCQBC9F/oflin01mz0YCS6igiCPRRTjfcxOybR&#10;7GzMbjX213cLgrd5vM+ZznvTiCt1rrasYBDFIIgLq2suFeS71ccYhPPIGhvLpOBODuaz15cpptre&#10;+JuuW1+KEMIuRQWV920qpSsqMugi2xIH7mg7gz7ArpS6w1sIN40cxvFIGqw5NFTY0rKi4rz9MQo2&#10;B3v63V2ystl/trnVX0WSJWOl3t/6xQSEp94/xQ/3Wof5I/j/JRw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tG4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<o:lock v:ext="edit" verticies="t"/>
            </v:shape>
          </v:group>
        </w:pict>
      </w:r>
      <w:r w:rsidRPr="00550094">
        <w:rPr>
          <w:b/>
          <w:noProof/>
          <w:color w:val="1F4E79"/>
          <w:sz w:val="24"/>
          <w:lang w:val="es-CL" w:eastAsia="es-CL"/>
        </w:rPr>
      </w:r>
      <w:r w:rsidRPr="00550094">
        <w:rPr>
          <w:b/>
          <w:noProof/>
          <w:color w:val="1F4E79"/>
          <w:sz w:val="24"/>
          <w:lang w:val="es-CL" w:eastAsia="es-CL"/>
        </w:rPr>
        <w:pict>
          <v:rect id="Rectángulo 12" o:spid="_x0000_s1049" style="width:498.05pt;height:33.25pt;visibility:visible;mso-position-horizontal-relative:char;mso-position-vertical-relative:line;v-text-anchor:middle" fillcolor="#d8d8d8 [2732]" stroked="f" strokeweight="1pt">
            <v:textbox>
              <w:txbxContent>
                <w:p w:rsidR="00984BD2" w:rsidRPr="00E22AEF" w:rsidRDefault="00984BD2" w:rsidP="00984BD2">
                  <w:pPr>
                    <w:ind w:right="-162" w:firstLine="284"/>
                    <w:rPr>
                      <w:lang w:val="es-CL"/>
                    </w:rPr>
                  </w:pPr>
                  <w:r w:rsidRPr="00E22AEF">
                    <w:rPr>
                      <w:i/>
                      <w:lang w:val="es-CL"/>
                    </w:rPr>
                    <w:t>Completar con la información de los funcionarios que componen el equipo de trabajo y que participaron en el diseño e implementación de la iniciativa (hasta tres personas adicionales al líder, según Bases del Concurso).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deproyecto"/>
        <w:tblW w:w="0" w:type="auto"/>
        <w:tblLayout w:type="fixed"/>
        <w:tblLook w:val="04E0"/>
      </w:tblPr>
      <w:tblGrid>
        <w:gridCol w:w="3681"/>
        <w:gridCol w:w="3402"/>
        <w:gridCol w:w="2879"/>
      </w:tblGrid>
      <w:tr w:rsidR="00984BD2" w:rsidRPr="00F4374D" w:rsidTr="0009119E">
        <w:trPr>
          <w:cnfStyle w:val="100000000000"/>
        </w:trPr>
        <w:tc>
          <w:tcPr>
            <w:tcW w:w="3681" w:type="dxa"/>
          </w:tcPr>
          <w:p w:rsidR="00984BD2" w:rsidRPr="00624F80" w:rsidRDefault="00984BD2" w:rsidP="00984BD2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624F80">
              <w:rPr>
                <w:noProof/>
                <w:color w:val="404040"/>
                <w:szCs w:val="22"/>
                <w:lang w:val="es-ES"/>
              </w:rPr>
              <w:t>Nombre</w:t>
            </w:r>
          </w:p>
        </w:tc>
        <w:tc>
          <w:tcPr>
            <w:tcW w:w="3402" w:type="dxa"/>
          </w:tcPr>
          <w:p w:rsidR="00984BD2" w:rsidRPr="00624F80" w:rsidRDefault="00984BD2" w:rsidP="00984BD2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>
              <w:rPr>
                <w:noProof/>
                <w:color w:val="404040"/>
                <w:szCs w:val="22"/>
                <w:lang w:val="es-ES"/>
              </w:rPr>
              <w:t>Cargo</w:t>
            </w:r>
          </w:p>
        </w:tc>
        <w:tc>
          <w:tcPr>
            <w:tcW w:w="2879" w:type="dxa"/>
          </w:tcPr>
          <w:p w:rsidR="00984BD2" w:rsidRPr="00624F80" w:rsidRDefault="0009119E" w:rsidP="00984BD2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09119E">
              <w:rPr>
                <w:noProof/>
                <w:color w:val="404040"/>
                <w:szCs w:val="22"/>
                <w:lang w:val="es-ES"/>
              </w:rPr>
              <w:t>Antigüedad en la Institucion</w:t>
            </w:r>
          </w:p>
        </w:tc>
      </w:tr>
      <w:tr w:rsidR="00984BD2" w:rsidRPr="00E22AEF" w:rsidTr="0009119E">
        <w:trPr>
          <w:cnfStyle w:val="010000000000"/>
        </w:trPr>
        <w:sdt>
          <w:sdtPr>
            <w:rPr>
              <w:rStyle w:val="Estilo1"/>
            </w:rPr>
            <w:id w:val="-617839599"/>
            <w:placeholder>
              <w:docPart w:val="EDC4FA64C07C4B80BE389B9C50420D8D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3681" w:type="dxa"/>
                <w:shd w:val="clear" w:color="auto" w:fill="auto"/>
              </w:tcPr>
              <w:p w:rsidR="00984BD2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204448072"/>
            <w:placeholder>
              <w:docPart w:val="7F10C240F81340C79B3EB17BCD93F069"/>
            </w:placeholder>
            <w:showingPlcHdr/>
          </w:sdtPr>
          <w:sdtContent>
            <w:tc>
              <w:tcPr>
                <w:tcW w:w="3402" w:type="dxa"/>
                <w:shd w:val="clear" w:color="auto" w:fill="auto"/>
              </w:tcPr>
              <w:p w:rsidR="00984BD2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-1507361424"/>
            <w:placeholder>
              <w:docPart w:val="0C6C2716BB034D44B66D28E48B14E5D1"/>
            </w:placeholder>
            <w:showingPlcHdr/>
          </w:sdtPr>
          <w:sdtContent>
            <w:tc>
              <w:tcPr>
                <w:tcW w:w="2879" w:type="dxa"/>
                <w:shd w:val="clear" w:color="auto" w:fill="auto"/>
              </w:tcPr>
              <w:p w:rsidR="00984BD2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984BD2" w:rsidRPr="00391ABF" w:rsidRDefault="00984BD2" w:rsidP="00984BD2">
      <w:pPr>
        <w:rPr>
          <w:noProof/>
          <w:color w:val="404040"/>
          <w:sz w:val="8"/>
          <w:lang w:val="es-ES"/>
        </w:rPr>
      </w:pPr>
    </w:p>
    <w:tbl>
      <w:tblPr>
        <w:tblStyle w:val="Tabladeproyecto"/>
        <w:tblW w:w="0" w:type="auto"/>
        <w:tblLayout w:type="fixed"/>
        <w:tblLook w:val="04E0"/>
      </w:tblPr>
      <w:tblGrid>
        <w:gridCol w:w="3681"/>
        <w:gridCol w:w="3402"/>
        <w:gridCol w:w="2879"/>
      </w:tblGrid>
      <w:tr w:rsidR="00A20D8A" w:rsidRPr="00F4374D" w:rsidTr="0009119E">
        <w:trPr>
          <w:cnfStyle w:val="100000000000"/>
        </w:trPr>
        <w:tc>
          <w:tcPr>
            <w:tcW w:w="3681" w:type="dxa"/>
          </w:tcPr>
          <w:p w:rsidR="00A20D8A" w:rsidRPr="00624F80" w:rsidRDefault="00A20D8A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624F80">
              <w:rPr>
                <w:noProof/>
                <w:color w:val="404040"/>
                <w:szCs w:val="22"/>
                <w:lang w:val="es-ES"/>
              </w:rPr>
              <w:t>Nombre</w:t>
            </w:r>
          </w:p>
        </w:tc>
        <w:tc>
          <w:tcPr>
            <w:tcW w:w="3402" w:type="dxa"/>
          </w:tcPr>
          <w:p w:rsidR="00A20D8A" w:rsidRPr="00624F80" w:rsidRDefault="00A20D8A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>
              <w:rPr>
                <w:noProof/>
                <w:color w:val="404040"/>
                <w:szCs w:val="22"/>
                <w:lang w:val="es-ES"/>
              </w:rPr>
              <w:t>Cargo</w:t>
            </w:r>
          </w:p>
        </w:tc>
        <w:tc>
          <w:tcPr>
            <w:tcW w:w="2879" w:type="dxa"/>
          </w:tcPr>
          <w:p w:rsidR="00A20D8A" w:rsidRPr="00624F80" w:rsidRDefault="0009119E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09119E">
              <w:rPr>
                <w:noProof/>
                <w:color w:val="404040"/>
                <w:szCs w:val="22"/>
                <w:lang w:val="es-ES"/>
              </w:rPr>
              <w:t>Antigüedad en la Institucion</w:t>
            </w:r>
          </w:p>
        </w:tc>
      </w:tr>
      <w:tr w:rsidR="00A20D8A" w:rsidRPr="00E22AEF" w:rsidTr="0009119E">
        <w:trPr>
          <w:cnfStyle w:val="010000000000"/>
        </w:trPr>
        <w:sdt>
          <w:sdtPr>
            <w:rPr>
              <w:rStyle w:val="Estilo1"/>
            </w:rPr>
            <w:id w:val="-1885396095"/>
            <w:placeholder>
              <w:docPart w:val="0BE8462131D3472D89E18BB45D2EDD78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3681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79717A">
                  <w:rPr>
                    <w:rStyle w:val="Textodelmarcadordeposicin"/>
                    <w:b w:val="0"/>
                    <w:color w:val="000000" w:themeColor="text1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1597747622"/>
            <w:placeholder>
              <w:docPart w:val="FD78338F27FE4013BA87F4894F8125BB"/>
            </w:placeholder>
            <w:showingPlcHdr/>
          </w:sdtPr>
          <w:sdtContent>
            <w:tc>
              <w:tcPr>
                <w:tcW w:w="3402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-1771930266"/>
            <w:placeholder>
              <w:docPart w:val="065ABF612F4843BC837D38129AF38921"/>
            </w:placeholder>
            <w:showingPlcHdr/>
          </w:sdtPr>
          <w:sdtContent>
            <w:tc>
              <w:tcPr>
                <w:tcW w:w="2879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984BD2" w:rsidRPr="00391ABF" w:rsidRDefault="00984BD2" w:rsidP="00984BD2">
      <w:pPr>
        <w:rPr>
          <w:noProof/>
          <w:color w:val="404040"/>
          <w:sz w:val="10"/>
          <w:lang w:val="es-ES"/>
        </w:rPr>
      </w:pPr>
    </w:p>
    <w:tbl>
      <w:tblPr>
        <w:tblStyle w:val="Tabladeproyecto"/>
        <w:tblW w:w="0" w:type="auto"/>
        <w:tblLayout w:type="fixed"/>
        <w:tblLook w:val="04E0"/>
      </w:tblPr>
      <w:tblGrid>
        <w:gridCol w:w="3681"/>
        <w:gridCol w:w="3402"/>
        <w:gridCol w:w="2879"/>
      </w:tblGrid>
      <w:tr w:rsidR="00A20D8A" w:rsidRPr="00F4374D" w:rsidTr="0009119E">
        <w:trPr>
          <w:cnfStyle w:val="100000000000"/>
        </w:trPr>
        <w:tc>
          <w:tcPr>
            <w:tcW w:w="3681" w:type="dxa"/>
          </w:tcPr>
          <w:p w:rsidR="00A20D8A" w:rsidRPr="00624F80" w:rsidRDefault="00A20D8A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624F80">
              <w:rPr>
                <w:noProof/>
                <w:color w:val="404040"/>
                <w:szCs w:val="22"/>
                <w:lang w:val="es-ES"/>
              </w:rPr>
              <w:t>Nombre</w:t>
            </w:r>
          </w:p>
        </w:tc>
        <w:tc>
          <w:tcPr>
            <w:tcW w:w="3402" w:type="dxa"/>
          </w:tcPr>
          <w:p w:rsidR="00A20D8A" w:rsidRPr="00624F80" w:rsidRDefault="00A20D8A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>
              <w:rPr>
                <w:noProof/>
                <w:color w:val="404040"/>
                <w:szCs w:val="22"/>
                <w:lang w:val="es-ES"/>
              </w:rPr>
              <w:t>Cargo</w:t>
            </w:r>
          </w:p>
        </w:tc>
        <w:tc>
          <w:tcPr>
            <w:tcW w:w="2879" w:type="dxa"/>
          </w:tcPr>
          <w:p w:rsidR="00A20D8A" w:rsidRPr="00624F80" w:rsidRDefault="0009119E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09119E">
              <w:rPr>
                <w:noProof/>
                <w:color w:val="404040"/>
                <w:szCs w:val="22"/>
                <w:lang w:val="es-ES"/>
              </w:rPr>
              <w:t>Antigüedad en la Institucion</w:t>
            </w:r>
          </w:p>
        </w:tc>
      </w:tr>
      <w:tr w:rsidR="00A20D8A" w:rsidRPr="00E22AEF" w:rsidTr="0009119E">
        <w:trPr>
          <w:cnfStyle w:val="010000000000"/>
        </w:trPr>
        <w:sdt>
          <w:sdtPr>
            <w:rPr>
              <w:rStyle w:val="Estilo1"/>
            </w:rPr>
            <w:id w:val="-323281399"/>
            <w:placeholder>
              <w:docPart w:val="5AFAB66D7F5042B6A49E89CD794EE1E0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3681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-1760830305"/>
            <w:placeholder>
              <w:docPart w:val="B05CC060BB9B4D50BBDA497449311B10"/>
            </w:placeholder>
            <w:showingPlcHdr/>
          </w:sdtPr>
          <w:sdtContent>
            <w:tc>
              <w:tcPr>
                <w:tcW w:w="3402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768126973"/>
            <w:placeholder>
              <w:docPart w:val="E03B1D1AECC64B4CA6FB7C07D04DD509"/>
            </w:placeholder>
            <w:showingPlcHdr/>
          </w:sdtPr>
          <w:sdtContent>
            <w:tc>
              <w:tcPr>
                <w:tcW w:w="2879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A20D8A" w:rsidRPr="0079717A" w:rsidRDefault="00A20D8A" w:rsidP="00984BD2">
      <w:pPr>
        <w:rPr>
          <w:noProof/>
          <w:color w:val="404040"/>
          <w:lang w:val="es-ES"/>
        </w:rPr>
      </w:pPr>
    </w:p>
    <w:p w:rsidR="003D0808" w:rsidRPr="00B94892" w:rsidRDefault="003D0808" w:rsidP="003D0808">
      <w:pPr>
        <w:rPr>
          <w:b/>
          <w:noProof/>
          <w:color w:val="262626" w:themeColor="text1" w:themeTint="D9"/>
          <w:sz w:val="24"/>
          <w:lang w:val="es-ES"/>
        </w:rPr>
      </w:pPr>
      <w:r w:rsidRPr="00B94892">
        <w:rPr>
          <w:b/>
          <w:noProof/>
          <w:color w:val="262626" w:themeColor="text1" w:themeTint="D9"/>
          <w:sz w:val="24"/>
          <w:lang w:val="es-ES"/>
        </w:rPr>
        <w:t>Funcionario de Reserva</w:t>
      </w:r>
    </w:p>
    <w:p w:rsidR="003D0808" w:rsidRPr="00984BD2" w:rsidRDefault="00550094" w:rsidP="003D0808">
      <w:pPr>
        <w:rPr>
          <w:b/>
          <w:noProof/>
          <w:sz w:val="24"/>
          <w:lang w:val="es-ES"/>
        </w:rPr>
      </w:pPr>
      <w:r w:rsidRPr="00550094">
        <w:rPr>
          <w:noProof/>
          <w:lang w:val="es-CL" w:eastAsia="es-CL"/>
        </w:rPr>
        <w:pict>
          <v:group id="_x0000_s1046" style="position:absolute;margin-left:4.15pt;margin-top:2.9pt;width:11.15pt;height:11.15pt;z-index:251665408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oUgg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">
            <v:rect id="Rectángulo 18" o:spid="_x0000_s1048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wcsQA&#10;AADbAAAADwAAAGRycy9kb3ducmV2LnhtbESPT2sCMRDF7wW/QxjBW03806Jbo0ih1PZS1PY+bKa7&#10;i5vJkkTdfvvOQfA2w3vz3m9Wm9636kIxNYEtTMYGFHEZXMOVhe/j2+MCVMrIDtvAZOGPEmzWg4cV&#10;Fi5ceU+XQ66UhHAq0EKdc1doncqaPKZx6IhF+w3RY5Y1VtpFvEq4b/XUmGftsWFpqLGj15rK0+Hs&#10;Lbybr+XPuXJs5noynTWfH/tlfLJ2NOy3L6Ay9fluvl3vnOALrP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cHLEAAAA2wAAAA8AAAAAAAAAAAAAAAAAmAIAAGRycy9k&#10;b3ducmV2LnhtbFBLBQYAAAAABAAEAPUAAACJAwAAAAA=&#10;" fillcolor="#5b9bd5 [3204]" stroked="f" strokeweight="0"/>
            <v:shape id="Forma libre 23" o:spid="_x0000_s1047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4ncUA&#10;AADbAAAADwAAAGRycy9kb3ducmV2LnhtbESPQWvCQBSE74L/YXlCb2ZTCzVEVymC0B5KU03vr9ln&#10;Es2+TbNbk/rru4LgcZiZb5jlejCNOFPnassKHqMYBHFhdc2lgny/nSYgnEfW2FgmBX/kYL0aj5aY&#10;atvzJ513vhQBwi5FBZX3bSqlKyoy6CLbEgfvYDuDPsiulLrDPsBNI2dx/CwN1hwWKmxpU1Fx2v0a&#10;BR/f9njZ/2Rl8/XW5la/F/Nsnij1MBleFiA8Df4evrVftYLZE1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bid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<o:lock v:ext="edit" verticies="t"/>
            </v:shape>
          </v:group>
        </w:pict>
      </w:r>
      <w:r w:rsidRPr="00550094">
        <w:rPr>
          <w:b/>
          <w:noProof/>
          <w:color w:val="1F4E79"/>
          <w:sz w:val="24"/>
          <w:lang w:val="es-CL" w:eastAsia="es-CL"/>
        </w:rPr>
      </w:r>
      <w:r w:rsidRPr="00550094">
        <w:rPr>
          <w:b/>
          <w:noProof/>
          <w:color w:val="1F4E79"/>
          <w:sz w:val="24"/>
          <w:lang w:val="es-CL" w:eastAsia="es-CL"/>
        </w:rPr>
        <w:pict>
          <v:rect id="Rectángulo 24" o:spid="_x0000_s1045" style="width:498pt;height:32.3pt;visibility:visible;mso-position-horizontal-relative:char;mso-position-vertical-relative:line;v-text-anchor:middle" fillcolor="#d8d8d8 [2732]" stroked="f" strokeweight="1pt">
            <v:textbox>
              <w:txbxContent>
                <w:p w:rsidR="003D0808" w:rsidRPr="00E22AEF" w:rsidRDefault="003D0808" w:rsidP="003D0808">
                  <w:pPr>
                    <w:ind w:firstLine="284"/>
                    <w:rPr>
                      <w:sz w:val="24"/>
                      <w:szCs w:val="24"/>
                      <w:lang w:val="es-CL"/>
                    </w:rPr>
                  </w:pPr>
                  <w:r w:rsidRPr="00E22AEF">
                    <w:rPr>
                      <w:i/>
                      <w:lang w:val="es-CL"/>
                    </w:rPr>
                    <w:t>Información de un funcionario adicional, que haya participado en la iniciativa, quien estará facultado para reemplazar a alguno de los integrantes del equipo, en caso de algún inconveniente para poder viajar si la iniciativa fuese premiada.</w:t>
                  </w:r>
                  <w:r w:rsidRPr="00E22AEF">
                    <w:rPr>
                      <w:sz w:val="24"/>
                      <w:szCs w:val="24"/>
                      <w:lang w:val="es-CL"/>
                    </w:rPr>
                    <w:t xml:space="preserve"> </w:t>
                  </w:r>
                </w:p>
                <w:p w:rsidR="003D0808" w:rsidRPr="00E22AEF" w:rsidRDefault="003D0808" w:rsidP="003D0808">
                  <w:pPr>
                    <w:ind w:right="-162" w:firstLine="284"/>
                    <w:rPr>
                      <w:lang w:val="es-CL"/>
                    </w:rPr>
                  </w:pPr>
                </w:p>
              </w:txbxContent>
            </v:textbox>
            <w10:wrap type="none"/>
            <w10:anchorlock/>
          </v:rect>
        </w:pict>
      </w:r>
    </w:p>
    <w:tbl>
      <w:tblPr>
        <w:tblStyle w:val="Tabladeproyecto"/>
        <w:tblW w:w="0" w:type="auto"/>
        <w:tblLayout w:type="fixed"/>
        <w:tblLook w:val="04E0"/>
      </w:tblPr>
      <w:tblGrid>
        <w:gridCol w:w="3681"/>
        <w:gridCol w:w="3402"/>
        <w:gridCol w:w="2879"/>
      </w:tblGrid>
      <w:tr w:rsidR="00A20D8A" w:rsidRPr="00F4374D" w:rsidTr="0009119E">
        <w:trPr>
          <w:cnfStyle w:val="100000000000"/>
        </w:trPr>
        <w:tc>
          <w:tcPr>
            <w:tcW w:w="3681" w:type="dxa"/>
          </w:tcPr>
          <w:p w:rsidR="00A20D8A" w:rsidRPr="00624F80" w:rsidRDefault="00A20D8A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624F80">
              <w:rPr>
                <w:noProof/>
                <w:color w:val="404040"/>
                <w:szCs w:val="22"/>
                <w:lang w:val="es-ES"/>
              </w:rPr>
              <w:t>Nombre</w:t>
            </w:r>
          </w:p>
        </w:tc>
        <w:tc>
          <w:tcPr>
            <w:tcW w:w="3402" w:type="dxa"/>
          </w:tcPr>
          <w:p w:rsidR="00A20D8A" w:rsidRPr="00624F80" w:rsidRDefault="00A20D8A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>
              <w:rPr>
                <w:noProof/>
                <w:color w:val="404040"/>
                <w:szCs w:val="22"/>
                <w:lang w:val="es-ES"/>
              </w:rPr>
              <w:t>Cargo</w:t>
            </w:r>
          </w:p>
        </w:tc>
        <w:tc>
          <w:tcPr>
            <w:tcW w:w="2879" w:type="dxa"/>
          </w:tcPr>
          <w:p w:rsidR="00A20D8A" w:rsidRPr="00624F80" w:rsidRDefault="0009119E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09119E">
              <w:rPr>
                <w:noProof/>
                <w:color w:val="404040"/>
                <w:szCs w:val="22"/>
                <w:lang w:val="es-ES"/>
              </w:rPr>
              <w:t>Antigüedad en la Institucion</w:t>
            </w:r>
          </w:p>
        </w:tc>
      </w:tr>
      <w:tr w:rsidR="00A20D8A" w:rsidRPr="00E22AEF" w:rsidTr="0009119E">
        <w:trPr>
          <w:cnfStyle w:val="010000000000"/>
        </w:trPr>
        <w:sdt>
          <w:sdtPr>
            <w:rPr>
              <w:rStyle w:val="Estilo1"/>
            </w:rPr>
            <w:id w:val="2045012914"/>
            <w:placeholder>
              <w:docPart w:val="816829733FB14D428973145C313C7087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3681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1"/>
            </w:rPr>
            <w:id w:val="-184368115"/>
            <w:placeholder>
              <w:docPart w:val="21968F06B51A44AE8FECDBE4977521C9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3402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1"/>
            </w:rPr>
            <w:id w:val="-2107178027"/>
            <w:placeholder>
              <w:docPart w:val="59765D6F2F024371AB3FBBABF0BAE067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2879" w:type="dxa"/>
                <w:shd w:val="clear" w:color="auto" w:fill="auto"/>
              </w:tcPr>
              <w:p w:rsidR="00A20D8A" w:rsidRPr="0079717A" w:rsidRDefault="00A20D8A" w:rsidP="00A20D8A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984BD2" w:rsidRPr="0079717A" w:rsidRDefault="00984BD2" w:rsidP="00984BD2">
      <w:pPr>
        <w:rPr>
          <w:noProof/>
          <w:color w:val="404040"/>
          <w:lang w:val="es-ES"/>
        </w:rPr>
      </w:pPr>
    </w:p>
    <w:p w:rsidR="00391ABF" w:rsidRPr="00B94892" w:rsidRDefault="00391ABF" w:rsidP="00391ABF">
      <w:pPr>
        <w:rPr>
          <w:b/>
          <w:noProof/>
          <w:color w:val="262626" w:themeColor="text1" w:themeTint="D9"/>
          <w:sz w:val="24"/>
          <w:lang w:val="es-ES"/>
        </w:rPr>
      </w:pPr>
      <w:r>
        <w:rPr>
          <w:b/>
          <w:noProof/>
          <w:color w:val="262626" w:themeColor="text1" w:themeTint="D9"/>
          <w:sz w:val="24"/>
          <w:lang w:val="es-ES"/>
        </w:rPr>
        <w:t>Coordinador del Concurso en el Servicio de Salud</w:t>
      </w:r>
    </w:p>
    <w:tbl>
      <w:tblPr>
        <w:tblStyle w:val="Tabladeproyecto"/>
        <w:tblW w:w="0" w:type="auto"/>
        <w:tblLayout w:type="fixed"/>
        <w:tblLook w:val="04E0"/>
      </w:tblPr>
      <w:tblGrid>
        <w:gridCol w:w="3681"/>
        <w:gridCol w:w="3402"/>
        <w:gridCol w:w="2879"/>
      </w:tblGrid>
      <w:tr w:rsidR="00391ABF" w:rsidRPr="00F4374D" w:rsidTr="0009119E">
        <w:trPr>
          <w:cnfStyle w:val="100000000000"/>
        </w:trPr>
        <w:tc>
          <w:tcPr>
            <w:tcW w:w="3681" w:type="dxa"/>
          </w:tcPr>
          <w:p w:rsidR="00391ABF" w:rsidRPr="00624F80" w:rsidRDefault="00391ABF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624F80">
              <w:rPr>
                <w:noProof/>
                <w:color w:val="404040"/>
                <w:szCs w:val="22"/>
                <w:lang w:val="es-ES"/>
              </w:rPr>
              <w:t>Nombre</w:t>
            </w:r>
          </w:p>
        </w:tc>
        <w:tc>
          <w:tcPr>
            <w:tcW w:w="3402" w:type="dxa"/>
          </w:tcPr>
          <w:p w:rsidR="00391ABF" w:rsidRPr="00624F80" w:rsidRDefault="00391ABF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>
              <w:rPr>
                <w:noProof/>
                <w:color w:val="404040"/>
                <w:szCs w:val="22"/>
                <w:lang w:val="es-ES"/>
              </w:rPr>
              <w:t>Cargo</w:t>
            </w:r>
          </w:p>
        </w:tc>
        <w:tc>
          <w:tcPr>
            <w:tcW w:w="2879" w:type="dxa"/>
          </w:tcPr>
          <w:p w:rsidR="00391ABF" w:rsidRPr="00624F80" w:rsidRDefault="0009119E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 w:rsidRPr="0009119E">
              <w:rPr>
                <w:noProof/>
                <w:color w:val="404040"/>
                <w:szCs w:val="22"/>
                <w:lang w:val="es-ES"/>
              </w:rPr>
              <w:t>Antigüedad en la Institucion</w:t>
            </w:r>
          </w:p>
        </w:tc>
      </w:tr>
      <w:tr w:rsidR="00391ABF" w:rsidRPr="00E22AEF" w:rsidTr="0009119E">
        <w:trPr>
          <w:cnfStyle w:val="010000000000"/>
        </w:trPr>
        <w:sdt>
          <w:sdtPr>
            <w:rPr>
              <w:rStyle w:val="Estilo1"/>
            </w:rPr>
            <w:id w:val="-1182433868"/>
            <w:placeholder>
              <w:docPart w:val="B014D2AC6AB745B7A0BD42DEFB5DAEBD"/>
            </w:placeholder>
            <w:showingPlcHdr/>
          </w:sdtPr>
          <w:sdtEndPr>
            <w:rPr>
              <w:rStyle w:val="Fuentedeprrafopredeter"/>
              <w:bCs w:val="0"/>
              <w:noProof/>
              <w:szCs w:val="22"/>
              <w:lang w:val="es-ES"/>
            </w:rPr>
          </w:sdtEndPr>
          <w:sdtContent>
            <w:tc>
              <w:tcPr>
                <w:tcW w:w="3681" w:type="dxa"/>
                <w:shd w:val="clear" w:color="auto" w:fill="auto"/>
              </w:tcPr>
              <w:p w:rsidR="00391ABF" w:rsidRPr="0079717A" w:rsidRDefault="00391ABF" w:rsidP="00B567E8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-1170947948"/>
            <w:placeholder>
              <w:docPart w:val="AA82B0149E154818B2045410E2873EC5"/>
            </w:placeholder>
            <w:showingPlcHdr/>
          </w:sdtPr>
          <w:sdtContent>
            <w:tc>
              <w:tcPr>
                <w:tcW w:w="3402" w:type="dxa"/>
                <w:shd w:val="clear" w:color="auto" w:fill="auto"/>
              </w:tcPr>
              <w:p w:rsidR="00391ABF" w:rsidRPr="0079717A" w:rsidRDefault="00391ABF" w:rsidP="00B567E8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1460929146"/>
            <w:placeholder>
              <w:docPart w:val="248E3EBFC54C421F9C3418DB291B75DC"/>
            </w:placeholder>
            <w:showingPlcHdr/>
          </w:sdtPr>
          <w:sdtContent>
            <w:tc>
              <w:tcPr>
                <w:tcW w:w="2879" w:type="dxa"/>
                <w:shd w:val="clear" w:color="auto" w:fill="auto"/>
              </w:tcPr>
              <w:p w:rsidR="00391ABF" w:rsidRPr="0079717A" w:rsidRDefault="00391ABF" w:rsidP="00B567E8">
                <w:pPr>
                  <w:spacing w:before="40" w:after="40"/>
                  <w:rPr>
                    <w:b w:val="0"/>
                    <w:noProof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000000" w:themeColor="text1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79717A" w:rsidRDefault="0079717A" w:rsidP="00B94892">
      <w:pPr>
        <w:rPr>
          <w:b/>
          <w:noProof/>
          <w:color w:val="262626" w:themeColor="text1" w:themeTint="D9"/>
          <w:sz w:val="24"/>
          <w:lang w:val="es-ES"/>
        </w:rPr>
      </w:pPr>
    </w:p>
    <w:p w:rsidR="00B94892" w:rsidRDefault="00B94892" w:rsidP="00B94892">
      <w:pPr>
        <w:rPr>
          <w:b/>
          <w:noProof/>
          <w:color w:val="262626" w:themeColor="text1" w:themeTint="D9"/>
          <w:sz w:val="24"/>
          <w:lang w:val="es-ES"/>
        </w:rPr>
      </w:pPr>
      <w:r>
        <w:rPr>
          <w:b/>
          <w:noProof/>
          <w:color w:val="262626" w:themeColor="text1" w:themeTint="D9"/>
          <w:sz w:val="24"/>
          <w:lang w:val="es-ES"/>
        </w:rPr>
        <w:lastRenderedPageBreak/>
        <w:t xml:space="preserve">Difusión de la Iniciativa </w:t>
      </w:r>
    </w:p>
    <w:tbl>
      <w:tblPr>
        <w:tblStyle w:val="Tabladeproyecto"/>
        <w:tblW w:w="4978" w:type="pct"/>
        <w:tblLook w:val="0280"/>
      </w:tblPr>
      <w:tblGrid>
        <w:gridCol w:w="8462"/>
        <w:gridCol w:w="1753"/>
      </w:tblGrid>
      <w:tr w:rsidR="00B94892" w:rsidRPr="00B94892" w:rsidTr="00425AED">
        <w:tc>
          <w:tcPr>
            <w:cnfStyle w:val="000010000000"/>
            <w:tcW w:w="4142" w:type="pct"/>
          </w:tcPr>
          <w:p w:rsidR="00B94892" w:rsidRPr="00B94892" w:rsidRDefault="00B94892" w:rsidP="007B0D6F">
            <w:pPr>
              <w:spacing w:before="0"/>
              <w:rPr>
                <w:noProof/>
                <w:szCs w:val="22"/>
                <w:lang w:val="es-ES"/>
              </w:rPr>
            </w:pPr>
            <w:r w:rsidRPr="00E22AEF">
              <w:rPr>
                <w:szCs w:val="22"/>
                <w:lang w:val="es-CL"/>
              </w:rPr>
              <w:t>¿La</w:t>
            </w:r>
            <w:r w:rsidRPr="00E22AEF">
              <w:rPr>
                <w:bCs/>
                <w:szCs w:val="22"/>
                <w:lang w:val="es-CL"/>
              </w:rPr>
              <w:t xml:space="preserve"> iniciativa postulada cuenta con el patrocinio de el/la Jefe/a de Servicio correspondiente?</w:t>
            </w:r>
          </w:p>
        </w:tc>
        <w:tc>
          <w:tcPr>
            <w:tcW w:w="858" w:type="pct"/>
          </w:tcPr>
          <w:p w:rsidR="00B94892" w:rsidRPr="00B94892" w:rsidRDefault="00425AED" w:rsidP="007B0D6F">
            <w:pPr>
              <w:spacing w:before="0"/>
              <w:cnfStyle w:val="000000000000"/>
              <w:rPr>
                <w:noProof/>
                <w:szCs w:val="22"/>
                <w:lang w:val="es-ES"/>
              </w:rPr>
            </w:pPr>
            <w:r>
              <w:rPr>
                <w:noProof/>
                <w:szCs w:val="22"/>
                <w:lang w:val="es-ES"/>
              </w:rPr>
              <w:t xml:space="preserve">Si  </w:t>
            </w:r>
            <w:sdt>
              <w:sdtPr>
                <w:rPr>
                  <w:noProof/>
                  <w:szCs w:val="22"/>
                  <w:lang w:val="es-ES"/>
                </w:rPr>
                <w:id w:val="-395979933"/>
              </w:sdtPr>
              <w:sdtContent>
                <w:r w:rsidR="00B94892">
                  <w:rPr>
                    <w:rFonts w:ascii="MS Gothic" w:eastAsia="MS Gothic" w:hAnsi="MS Gothic" w:hint="eastAsia"/>
                    <w:noProof/>
                    <w:szCs w:val="22"/>
                    <w:lang w:val="es-ES"/>
                  </w:rPr>
                  <w:t>☐</w:t>
                </w:r>
              </w:sdtContent>
            </w:sdt>
            <w:r>
              <w:rPr>
                <w:noProof/>
                <w:szCs w:val="22"/>
                <w:lang w:val="es-ES"/>
              </w:rPr>
              <w:t xml:space="preserve">       </w:t>
            </w:r>
            <w:r w:rsidR="00B94892">
              <w:rPr>
                <w:noProof/>
                <w:szCs w:val="22"/>
                <w:lang w:val="es-ES"/>
              </w:rPr>
              <w:t xml:space="preserve">No  </w:t>
            </w:r>
            <w:sdt>
              <w:sdtPr>
                <w:rPr>
                  <w:noProof/>
                  <w:szCs w:val="22"/>
                  <w:lang w:val="es-ES"/>
                </w:rPr>
                <w:id w:val="-532039054"/>
              </w:sdtPr>
              <w:sdtContent>
                <w:r>
                  <w:rPr>
                    <w:rFonts w:ascii="MS Gothic" w:eastAsia="MS Gothic" w:hAnsi="MS Gothic" w:hint="eastAsia"/>
                    <w:noProof/>
                    <w:szCs w:val="22"/>
                    <w:lang w:val="es-ES"/>
                  </w:rPr>
                  <w:t>☐</w:t>
                </w:r>
              </w:sdtContent>
            </w:sdt>
          </w:p>
        </w:tc>
      </w:tr>
      <w:tr w:rsidR="00B94892" w:rsidRPr="00B94892" w:rsidTr="00425AED">
        <w:tc>
          <w:tcPr>
            <w:cnfStyle w:val="000010000000"/>
            <w:tcW w:w="4142" w:type="pct"/>
          </w:tcPr>
          <w:p w:rsidR="00B94892" w:rsidRPr="00B94892" w:rsidRDefault="00B94892" w:rsidP="007B0D6F">
            <w:pPr>
              <w:spacing w:before="0"/>
              <w:rPr>
                <w:noProof/>
                <w:szCs w:val="22"/>
                <w:lang w:val="es-ES"/>
              </w:rPr>
            </w:pPr>
            <w:r w:rsidRPr="00E22AEF">
              <w:rPr>
                <w:szCs w:val="22"/>
                <w:lang w:val="es-CL"/>
              </w:rPr>
              <w:t xml:space="preserve">¿La iniciativa postulada cuenta con el conocimiento de la Asociación de Funcionarios de la </w:t>
            </w:r>
            <w:r w:rsidR="00A95E9A" w:rsidRPr="00E22AEF">
              <w:rPr>
                <w:szCs w:val="22"/>
                <w:lang w:val="es-CL"/>
              </w:rPr>
              <w:t>institución.</w:t>
            </w:r>
            <w:r w:rsidRPr="00E22AEF">
              <w:rPr>
                <w:szCs w:val="22"/>
                <w:lang w:val="es-CL"/>
              </w:rPr>
              <w:t xml:space="preserve">  </w:t>
            </w:r>
            <w:r w:rsidR="00425AED" w:rsidRPr="00DA6248">
              <w:rPr>
                <w:color w:val="FF0000"/>
                <w:szCs w:val="22"/>
              </w:rPr>
              <w:t xml:space="preserve">Adjuntar </w:t>
            </w:r>
            <w:r w:rsidRPr="00DA6248">
              <w:rPr>
                <w:color w:val="FF0000"/>
                <w:szCs w:val="22"/>
              </w:rPr>
              <w:t>carta de apoyo explícito a la iniciativa.</w:t>
            </w:r>
          </w:p>
        </w:tc>
        <w:tc>
          <w:tcPr>
            <w:tcW w:w="858" w:type="pct"/>
          </w:tcPr>
          <w:p w:rsidR="00B94892" w:rsidRPr="00B94892" w:rsidRDefault="00425AED" w:rsidP="007B0D6F">
            <w:pPr>
              <w:spacing w:before="0"/>
              <w:cnfStyle w:val="000000000000"/>
              <w:rPr>
                <w:noProof/>
                <w:szCs w:val="22"/>
                <w:lang w:val="es-ES"/>
              </w:rPr>
            </w:pPr>
            <w:r>
              <w:rPr>
                <w:noProof/>
                <w:szCs w:val="22"/>
                <w:lang w:val="es-ES"/>
              </w:rPr>
              <w:t xml:space="preserve">Si  </w:t>
            </w:r>
            <w:sdt>
              <w:sdtPr>
                <w:rPr>
                  <w:noProof/>
                  <w:szCs w:val="22"/>
                  <w:lang w:val="es-ES"/>
                </w:rPr>
                <w:id w:val="273672259"/>
              </w:sdtPr>
              <w:sdtContent>
                <w:r>
                  <w:rPr>
                    <w:rFonts w:ascii="MS Gothic" w:eastAsia="MS Gothic" w:hAnsi="MS Gothic" w:hint="eastAsia"/>
                    <w:noProof/>
                    <w:szCs w:val="22"/>
                    <w:lang w:val="es-ES"/>
                  </w:rPr>
                  <w:t>☐</w:t>
                </w:r>
              </w:sdtContent>
            </w:sdt>
            <w:r>
              <w:rPr>
                <w:noProof/>
                <w:szCs w:val="22"/>
                <w:lang w:val="es-ES"/>
              </w:rPr>
              <w:t xml:space="preserve">       No  </w:t>
            </w:r>
            <w:sdt>
              <w:sdtPr>
                <w:rPr>
                  <w:noProof/>
                  <w:szCs w:val="22"/>
                  <w:lang w:val="es-ES"/>
                </w:rPr>
                <w:id w:val="-793451987"/>
              </w:sdtPr>
              <w:sdtContent>
                <w:r>
                  <w:rPr>
                    <w:rFonts w:ascii="MS Gothic" w:eastAsia="MS Gothic" w:hAnsi="MS Gothic" w:hint="eastAsia"/>
                    <w:noProof/>
                    <w:szCs w:val="22"/>
                    <w:lang w:val="es-ES"/>
                  </w:rPr>
                  <w:t>☐</w:t>
                </w:r>
              </w:sdtContent>
            </w:sdt>
          </w:p>
        </w:tc>
      </w:tr>
    </w:tbl>
    <w:p w:rsidR="00B94892" w:rsidRPr="00D330BC" w:rsidRDefault="00B94892" w:rsidP="00D330BC">
      <w:pPr>
        <w:rPr>
          <w:noProof/>
          <w:color w:val="404040"/>
          <w:lang w:val="es-ES"/>
        </w:rPr>
      </w:pPr>
    </w:p>
    <w:p w:rsidR="00425AED" w:rsidRPr="00C553AF" w:rsidRDefault="00425AED" w:rsidP="00425AED">
      <w:pPr>
        <w:rPr>
          <w:b/>
          <w:noProof/>
          <w:color w:val="262626" w:themeColor="text1" w:themeTint="D9"/>
          <w:sz w:val="24"/>
          <w:lang w:val="es-CL"/>
        </w:rPr>
      </w:pPr>
      <w:r>
        <w:rPr>
          <w:b/>
          <w:noProof/>
          <w:color w:val="262626" w:themeColor="text1" w:themeTint="D9"/>
          <w:sz w:val="24"/>
          <w:lang w:val="es-ES"/>
        </w:rPr>
        <w:t xml:space="preserve">Período de Ejecución de la Iniciativa </w:t>
      </w:r>
    </w:p>
    <w:tbl>
      <w:tblPr>
        <w:tblStyle w:val="Tabladeproyecto"/>
        <w:tblW w:w="0" w:type="auto"/>
        <w:tblLayout w:type="fixed"/>
        <w:tblLook w:val="04E0"/>
      </w:tblPr>
      <w:tblGrid>
        <w:gridCol w:w="3681"/>
        <w:gridCol w:w="3544"/>
        <w:gridCol w:w="2737"/>
      </w:tblGrid>
      <w:tr w:rsidR="00B94892" w:rsidRPr="00624F80" w:rsidTr="00B567E8">
        <w:trPr>
          <w:cnfStyle w:val="100000000000"/>
        </w:trPr>
        <w:tc>
          <w:tcPr>
            <w:tcW w:w="3681" w:type="dxa"/>
          </w:tcPr>
          <w:p w:rsidR="00B94892" w:rsidRPr="00624F80" w:rsidRDefault="00B94892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>
              <w:rPr>
                <w:noProof/>
                <w:color w:val="404040"/>
                <w:szCs w:val="22"/>
                <w:lang w:val="es-ES"/>
              </w:rPr>
              <w:t>Fecha Inicio</w:t>
            </w:r>
            <w:r w:rsidR="006A7C7E">
              <w:rPr>
                <w:noProof/>
                <w:color w:val="404040"/>
                <w:szCs w:val="22"/>
                <w:lang w:val="es-ES"/>
              </w:rPr>
              <w:t xml:space="preserve"> (dd/mm/aaaa)</w:t>
            </w:r>
          </w:p>
        </w:tc>
        <w:tc>
          <w:tcPr>
            <w:tcW w:w="3544" w:type="dxa"/>
          </w:tcPr>
          <w:p w:rsidR="00B94892" w:rsidRPr="00624F80" w:rsidRDefault="00B94892" w:rsidP="00B94892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>
              <w:rPr>
                <w:noProof/>
                <w:color w:val="404040"/>
                <w:szCs w:val="22"/>
                <w:lang w:val="es-ES"/>
              </w:rPr>
              <w:t xml:space="preserve">Fecha de Término </w:t>
            </w:r>
            <w:r w:rsidR="006A7C7E">
              <w:rPr>
                <w:noProof/>
                <w:color w:val="404040"/>
                <w:szCs w:val="22"/>
                <w:lang w:val="es-ES"/>
              </w:rPr>
              <w:t>(dd/mm/aaaa)</w:t>
            </w:r>
          </w:p>
        </w:tc>
        <w:tc>
          <w:tcPr>
            <w:tcW w:w="2737" w:type="dxa"/>
          </w:tcPr>
          <w:p w:rsidR="00B94892" w:rsidRPr="00624F80" w:rsidRDefault="00B94892" w:rsidP="00B567E8">
            <w:pPr>
              <w:spacing w:before="0"/>
              <w:jc w:val="center"/>
              <w:rPr>
                <w:noProof/>
                <w:szCs w:val="22"/>
                <w:lang w:val="es-ES"/>
              </w:rPr>
            </w:pPr>
            <w:r>
              <w:rPr>
                <w:szCs w:val="22"/>
              </w:rPr>
              <w:t>En vigencia</w:t>
            </w:r>
          </w:p>
        </w:tc>
      </w:tr>
      <w:tr w:rsidR="00B94892" w:rsidRPr="0073196D" w:rsidTr="00B567E8">
        <w:trPr>
          <w:cnfStyle w:val="010000000000"/>
        </w:trPr>
        <w:sdt>
          <w:sdtPr>
            <w:rPr>
              <w:rStyle w:val="Estilo1"/>
            </w:rPr>
            <w:id w:val="-817185257"/>
            <w:placeholder>
              <w:docPart w:val="A81421A641FF42A3B44BFC5889BE982F"/>
            </w:placeholder>
          </w:sdtPr>
          <w:sdtContent>
            <w:tc>
              <w:tcPr>
                <w:tcW w:w="3681" w:type="dxa"/>
                <w:shd w:val="clear" w:color="auto" w:fill="auto"/>
              </w:tcPr>
              <w:sdt>
                <w:sdtPr>
                  <w:rPr>
                    <w:rStyle w:val="Estilo1"/>
                  </w:rPr>
                  <w:id w:val="209380313"/>
                  <w:placeholder>
                    <w:docPart w:val="922A1BD7BC36472987AB21DB5DC380E0"/>
                  </w:placeholder>
                  <w:showingPlcHdr/>
                  <w:date>
                    <w:dateFormat w:val="dd-MM-yyyy"/>
                    <w:lid w:val="es-CL"/>
                    <w:storeMappedDataAs w:val="dateTime"/>
                    <w:calendar w:val="gregorian"/>
                  </w:date>
                </w:sdtPr>
                <w:sdtContent>
                  <w:p w:rsidR="00B94892" w:rsidRPr="0079717A" w:rsidRDefault="006A7C7E" w:rsidP="00B567E8">
                    <w:pPr>
                      <w:spacing w:before="40" w:after="40"/>
                      <w:rPr>
                        <w:b w:val="0"/>
                        <w:noProof/>
                        <w:szCs w:val="22"/>
                        <w:lang w:val="es-ES"/>
                      </w:rPr>
                    </w:pPr>
                    <w:r w:rsidRPr="00E22AEF">
                      <w:rPr>
                        <w:rStyle w:val="Estilo1"/>
                        <w:b w:val="0"/>
                        <w:lang w:val="es-CL"/>
                      </w:rPr>
                      <w:t>Haga clic aquí para escribir una fecha.</w:t>
                    </w:r>
                  </w:p>
                </w:sdtContent>
              </w:sdt>
            </w:tc>
          </w:sdtContent>
        </w:sdt>
        <w:sdt>
          <w:sdtPr>
            <w:rPr>
              <w:bCs/>
              <w:noProof/>
              <w:szCs w:val="22"/>
              <w:lang w:val="es-ES"/>
            </w:rPr>
            <w:id w:val="-518783043"/>
            <w:placeholder>
              <w:docPart w:val="A81421A641FF42A3B44BFC5889BE982F"/>
            </w:placeholder>
          </w:sdtPr>
          <w:sdtContent>
            <w:tc>
              <w:tcPr>
                <w:tcW w:w="3544" w:type="dxa"/>
                <w:shd w:val="clear" w:color="auto" w:fill="auto"/>
              </w:tcPr>
              <w:sdt>
                <w:sdtPr>
                  <w:rPr>
                    <w:bCs/>
                    <w:noProof/>
                    <w:szCs w:val="22"/>
                    <w:lang w:val="es-ES"/>
                  </w:rPr>
                  <w:id w:val="-223986720"/>
                  <w:placeholder>
                    <w:docPart w:val="0A8049CD0CF247408AAA1DD769157A7B"/>
                  </w:placeholder>
                  <w:showingPlcHdr/>
                  <w:date>
                    <w:dateFormat w:val="dd-MM-yyyy"/>
                    <w:lid w:val="es-CL"/>
                    <w:storeMappedDataAs w:val="dateTime"/>
                    <w:calendar w:val="gregorian"/>
                  </w:date>
                </w:sdtPr>
                <w:sdtContent>
                  <w:p w:rsidR="00B94892" w:rsidRPr="0079717A" w:rsidRDefault="006A7C7E" w:rsidP="00B567E8">
                    <w:pPr>
                      <w:spacing w:before="40" w:after="40"/>
                      <w:rPr>
                        <w:b w:val="0"/>
                        <w:noProof/>
                        <w:szCs w:val="22"/>
                        <w:lang w:val="es-ES"/>
                      </w:rPr>
                    </w:pPr>
                    <w:r w:rsidRPr="00E22AEF">
                      <w:rPr>
                        <w:rStyle w:val="Textodelmarcadordeposicin"/>
                        <w:b w:val="0"/>
                        <w:color w:val="000000" w:themeColor="text1"/>
                        <w:lang w:val="es-CL"/>
                      </w:rPr>
                      <w:t>Haga clic aquí para escribir una fecha.</w:t>
                    </w:r>
                  </w:p>
                </w:sdtContent>
              </w:sdt>
            </w:tc>
          </w:sdtContent>
        </w:sdt>
        <w:sdt>
          <w:sdtPr>
            <w:rPr>
              <w:noProof/>
              <w:color w:val="808080"/>
              <w:szCs w:val="22"/>
              <w:lang w:val="es-ES"/>
            </w:rPr>
            <w:id w:val="1828776525"/>
            <w:placeholder>
              <w:docPart w:val="A81421A641FF42A3B44BFC5889BE982F"/>
            </w:placeholder>
          </w:sdtPr>
          <w:sdtContent>
            <w:tc>
              <w:tcPr>
                <w:tcW w:w="2737" w:type="dxa"/>
                <w:shd w:val="clear" w:color="auto" w:fill="auto"/>
              </w:tcPr>
              <w:p w:rsidR="00B94892" w:rsidRPr="0073196D" w:rsidRDefault="006A7C7E" w:rsidP="006A7C7E">
                <w:pPr>
                  <w:spacing w:before="40" w:after="40"/>
                  <w:jc w:val="center"/>
                  <w:rPr>
                    <w:b w:val="0"/>
                    <w:noProof/>
                    <w:szCs w:val="22"/>
                    <w:lang w:val="es-ES"/>
                  </w:rPr>
                </w:pPr>
                <w:r>
                  <w:rPr>
                    <w:noProof/>
                    <w:szCs w:val="22"/>
                    <w:lang w:val="es-ES"/>
                  </w:rPr>
                  <w:t xml:space="preserve">Si  </w:t>
                </w:r>
                <w:sdt>
                  <w:sdtPr>
                    <w:rPr>
                      <w:noProof/>
                      <w:szCs w:val="22"/>
                      <w:lang w:val="es-ES"/>
                    </w:rPr>
                    <w:id w:val="-1207865182"/>
                  </w:sdtPr>
                  <w:sdtContent>
                    <w:r>
                      <w:rPr>
                        <w:rFonts w:ascii="MS Gothic" w:eastAsia="MS Gothic" w:hAnsi="MS Gothic" w:hint="eastAsia"/>
                        <w:noProof/>
                        <w:szCs w:val="22"/>
                        <w:lang w:val="es-ES"/>
                      </w:rPr>
                      <w:t>☐</w:t>
                    </w:r>
                  </w:sdtContent>
                </w:sdt>
                <w:r>
                  <w:rPr>
                    <w:noProof/>
                    <w:szCs w:val="22"/>
                    <w:lang w:val="es-ES"/>
                  </w:rPr>
                  <w:t xml:space="preserve">       No  </w:t>
                </w:r>
                <w:sdt>
                  <w:sdtPr>
                    <w:rPr>
                      <w:noProof/>
                      <w:szCs w:val="22"/>
                      <w:lang w:val="es-ES"/>
                    </w:rPr>
                    <w:id w:val="1380364042"/>
                  </w:sdtPr>
                  <w:sdtContent>
                    <w:r>
                      <w:rPr>
                        <w:rFonts w:ascii="MS Gothic" w:eastAsia="MS Gothic" w:hAnsi="MS Gothic" w:hint="eastAsia"/>
                        <w:noProof/>
                        <w:szCs w:val="22"/>
                        <w:lang w:val="es-ES"/>
                      </w:rPr>
                      <w:t>☐</w:t>
                    </w:r>
                  </w:sdtContent>
                </w:sdt>
              </w:p>
            </w:tc>
          </w:sdtContent>
        </w:sdt>
      </w:tr>
    </w:tbl>
    <w:p w:rsidR="00A20D8A" w:rsidRPr="003647D2" w:rsidRDefault="00A20D8A" w:rsidP="00984BD2">
      <w:pPr>
        <w:rPr>
          <w:noProof/>
          <w:color w:val="404040"/>
          <w:sz w:val="2"/>
          <w:lang w:val="es-ES"/>
        </w:rPr>
      </w:pPr>
    </w:p>
    <w:p w:rsidR="00A70977" w:rsidRPr="007B0D6F" w:rsidRDefault="00A70977" w:rsidP="00984BD2">
      <w:pPr>
        <w:rPr>
          <w:noProof/>
          <w:color w:val="404040"/>
          <w:sz w:val="12"/>
          <w:lang w:val="es-ES"/>
        </w:rPr>
      </w:pPr>
    </w:p>
    <w:tbl>
      <w:tblPr>
        <w:tblStyle w:val="Tabladeproyecto"/>
        <w:tblW w:w="9962" w:type="dxa"/>
        <w:tblLayout w:type="fixed"/>
        <w:tblLook w:val="04E0"/>
      </w:tblPr>
      <w:tblGrid>
        <w:gridCol w:w="4981"/>
        <w:gridCol w:w="4981"/>
      </w:tblGrid>
      <w:tr w:rsidR="007B0D6F" w:rsidRPr="00E22AEF" w:rsidTr="007B0D6F">
        <w:trPr>
          <w:cnfStyle w:val="100000000000"/>
        </w:trPr>
        <w:tc>
          <w:tcPr>
            <w:tcW w:w="4981" w:type="dxa"/>
            <w:vAlign w:val="top"/>
          </w:tcPr>
          <w:p w:rsidR="007B0D6F" w:rsidRPr="00624F80" w:rsidRDefault="007B0D6F" w:rsidP="007B0D6F">
            <w:pPr>
              <w:spacing w:before="0"/>
              <w:rPr>
                <w:noProof/>
                <w:szCs w:val="22"/>
                <w:lang w:val="es-ES"/>
              </w:rPr>
            </w:pPr>
            <w:r w:rsidRPr="00E22AEF">
              <w:rPr>
                <w:szCs w:val="22"/>
                <w:lang w:val="es-CL"/>
              </w:rPr>
              <w:t>En caso de que la iniciativa  no se encuentre vigente, explique el motivo brevemente</w:t>
            </w:r>
          </w:p>
        </w:tc>
        <w:sdt>
          <w:sdtPr>
            <w:rPr>
              <w:rStyle w:val="Estilo1"/>
            </w:rPr>
            <w:id w:val="1412506294"/>
            <w:placeholder>
              <w:docPart w:val="B138E99F19D64B09864D459007FAF3C4"/>
            </w:placeholder>
            <w:showingPlcHdr/>
          </w:sdtPr>
          <w:sdtEndPr>
            <w:rPr>
              <w:rStyle w:val="Fuentedeprrafopredeter"/>
              <w:bCs/>
              <w:szCs w:val="22"/>
            </w:rPr>
          </w:sdtEndPr>
          <w:sdtContent>
            <w:tc>
              <w:tcPr>
                <w:tcW w:w="4981" w:type="dxa"/>
                <w:shd w:val="clear" w:color="auto" w:fill="auto"/>
                <w:vAlign w:val="top"/>
              </w:tcPr>
              <w:p w:rsidR="007B0D6F" w:rsidRPr="00E22AEF" w:rsidRDefault="007B0D6F" w:rsidP="007B0D6F">
                <w:pPr>
                  <w:pStyle w:val="Ttulo1"/>
                  <w:spacing w:before="0"/>
                  <w:outlineLvl w:val="0"/>
                  <w:rPr>
                    <w:b w:val="0"/>
                    <w:szCs w:val="22"/>
                    <w:lang w:val="es-CL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7B0D6F" w:rsidRDefault="007B0D6F" w:rsidP="00984BD2">
      <w:pPr>
        <w:rPr>
          <w:noProof/>
          <w:color w:val="404040"/>
          <w:lang w:val="es-ES"/>
        </w:rPr>
      </w:pPr>
    </w:p>
    <w:p w:rsidR="004A3F45" w:rsidRDefault="004A3F45" w:rsidP="004A3F45">
      <w:pPr>
        <w:pStyle w:val="Prrafodelista"/>
        <w:numPr>
          <w:ilvl w:val="0"/>
          <w:numId w:val="6"/>
        </w:numPr>
        <w:ind w:left="284" w:hanging="284"/>
        <w:rPr>
          <w:rFonts w:eastAsia="Adobe Gothic Std B"/>
          <w:b/>
          <w:color w:val="1F4E79"/>
          <w:sz w:val="28"/>
          <w:lang w:val="es-ES"/>
        </w:rPr>
      </w:pPr>
      <w:r>
        <w:rPr>
          <w:rFonts w:eastAsia="Adobe Gothic Std B"/>
          <w:b/>
          <w:color w:val="1F4E79"/>
          <w:sz w:val="28"/>
          <w:lang w:val="es-ES"/>
        </w:rPr>
        <w:t xml:space="preserve"> Descripción de la Iniciativa</w:t>
      </w:r>
    </w:p>
    <w:p w:rsidR="00543079" w:rsidRPr="00391ABF" w:rsidRDefault="00543079" w:rsidP="00984BD2">
      <w:pPr>
        <w:rPr>
          <w:noProof/>
          <w:color w:val="404040"/>
          <w:sz w:val="10"/>
          <w:lang w:val="es-ES"/>
        </w:rPr>
      </w:pPr>
    </w:p>
    <w:p w:rsidR="00A70977" w:rsidRDefault="00A70977" w:rsidP="00A70977">
      <w:pPr>
        <w:rPr>
          <w:b/>
          <w:noProof/>
          <w:color w:val="262626" w:themeColor="text1" w:themeTint="D9"/>
          <w:sz w:val="24"/>
          <w:lang w:val="es-ES"/>
        </w:rPr>
      </w:pPr>
      <w:r>
        <w:rPr>
          <w:b/>
          <w:noProof/>
          <w:color w:val="262626" w:themeColor="text1" w:themeTint="D9"/>
          <w:sz w:val="24"/>
          <w:lang w:val="es-ES"/>
        </w:rPr>
        <w:t xml:space="preserve">Clasificación de la Iniciativa </w:t>
      </w:r>
    </w:p>
    <w:tbl>
      <w:tblPr>
        <w:tblStyle w:val="Tabladeproyecto"/>
        <w:tblW w:w="5000" w:type="pct"/>
        <w:tblLook w:val="0280"/>
      </w:tblPr>
      <w:tblGrid>
        <w:gridCol w:w="9423"/>
        <w:gridCol w:w="837"/>
      </w:tblGrid>
      <w:tr w:rsidR="00A70977" w:rsidRPr="00B94892" w:rsidTr="00A70977">
        <w:tc>
          <w:tcPr>
            <w:cnfStyle w:val="000010000000"/>
            <w:tcW w:w="4592" w:type="pct"/>
          </w:tcPr>
          <w:p w:rsidR="00A70977" w:rsidRPr="00B94892" w:rsidRDefault="00A70977" w:rsidP="00B567E8">
            <w:pPr>
              <w:rPr>
                <w:noProof/>
                <w:szCs w:val="22"/>
                <w:lang w:val="es-ES"/>
              </w:rPr>
            </w:pPr>
            <w:r w:rsidRPr="00E22AEF">
              <w:rPr>
                <w:szCs w:val="22"/>
                <w:lang w:val="es-CL"/>
              </w:rPr>
              <w:t>Mejora en Calidad de Servicio</w:t>
            </w:r>
          </w:p>
        </w:tc>
        <w:tc>
          <w:tcPr>
            <w:tcW w:w="408" w:type="pct"/>
          </w:tcPr>
          <w:p w:rsidR="00A70977" w:rsidRPr="00B94892" w:rsidRDefault="00550094" w:rsidP="00A70977">
            <w:pPr>
              <w:jc w:val="center"/>
              <w:cnfStyle w:val="000000000000"/>
              <w:rPr>
                <w:noProof/>
                <w:szCs w:val="22"/>
                <w:lang w:val="es-ES"/>
              </w:rPr>
            </w:pPr>
            <w:sdt>
              <w:sdtPr>
                <w:rPr>
                  <w:noProof/>
                  <w:szCs w:val="22"/>
                  <w:lang w:val="es-ES"/>
                </w:rPr>
                <w:id w:val="-167633730"/>
              </w:sdtPr>
              <w:sdtContent>
                <w:r w:rsidR="00A70977">
                  <w:rPr>
                    <w:rFonts w:ascii="MS Gothic" w:eastAsia="MS Gothic" w:hAnsi="MS Gothic" w:hint="eastAsia"/>
                    <w:noProof/>
                    <w:szCs w:val="22"/>
                    <w:lang w:val="es-ES"/>
                  </w:rPr>
                  <w:t>☐</w:t>
                </w:r>
              </w:sdtContent>
            </w:sdt>
          </w:p>
        </w:tc>
      </w:tr>
      <w:tr w:rsidR="00A70977" w:rsidRPr="00B94892" w:rsidTr="00A70977">
        <w:tc>
          <w:tcPr>
            <w:cnfStyle w:val="000010000000"/>
            <w:tcW w:w="4592" w:type="pct"/>
          </w:tcPr>
          <w:p w:rsidR="00A70977" w:rsidRPr="00B94892" w:rsidRDefault="00A70977" w:rsidP="00B567E8">
            <w:pPr>
              <w:rPr>
                <w:noProof/>
                <w:szCs w:val="22"/>
                <w:lang w:val="es-ES"/>
              </w:rPr>
            </w:pPr>
            <w:r w:rsidRPr="00E22AEF">
              <w:rPr>
                <w:szCs w:val="22"/>
                <w:lang w:val="es-CL"/>
              </w:rPr>
              <w:t>Mejora en Eficiencia de Procesos</w:t>
            </w:r>
          </w:p>
        </w:tc>
        <w:tc>
          <w:tcPr>
            <w:tcW w:w="408" w:type="pct"/>
          </w:tcPr>
          <w:p w:rsidR="00A70977" w:rsidRPr="00B94892" w:rsidRDefault="00550094" w:rsidP="00A70977">
            <w:pPr>
              <w:jc w:val="center"/>
              <w:cnfStyle w:val="000000000000"/>
              <w:rPr>
                <w:noProof/>
                <w:szCs w:val="22"/>
                <w:lang w:val="es-ES"/>
              </w:rPr>
            </w:pPr>
            <w:sdt>
              <w:sdtPr>
                <w:rPr>
                  <w:noProof/>
                  <w:szCs w:val="22"/>
                  <w:lang w:val="es-ES"/>
                </w:rPr>
                <w:id w:val="-364136694"/>
              </w:sdtPr>
              <w:sdtContent>
                <w:r w:rsidR="00A70977">
                  <w:rPr>
                    <w:rFonts w:ascii="MS Gothic" w:eastAsia="MS Gothic" w:hAnsi="MS Gothic" w:hint="eastAsia"/>
                    <w:noProof/>
                    <w:szCs w:val="22"/>
                    <w:lang w:val="es-ES"/>
                  </w:rPr>
                  <w:t>☐</w:t>
                </w:r>
              </w:sdtContent>
            </w:sdt>
          </w:p>
        </w:tc>
      </w:tr>
    </w:tbl>
    <w:p w:rsidR="00A70977" w:rsidRDefault="00A70977" w:rsidP="00A70977">
      <w:pPr>
        <w:rPr>
          <w:noProof/>
          <w:color w:val="404040"/>
          <w:lang w:val="es-ES"/>
        </w:rPr>
      </w:pPr>
    </w:p>
    <w:p w:rsidR="00A147FD" w:rsidRPr="0079717A" w:rsidRDefault="00D330BC" w:rsidP="00A70977">
      <w:pPr>
        <w:rPr>
          <w:noProof/>
          <w:color w:val="FF0000"/>
          <w:sz w:val="24"/>
          <w:lang w:val="es-ES"/>
        </w:rPr>
      </w:pPr>
      <w:r w:rsidRPr="00D330BC">
        <w:rPr>
          <w:b/>
          <w:noProof/>
          <w:color w:val="262626" w:themeColor="text1" w:themeTint="D9"/>
          <w:sz w:val="24"/>
          <w:lang w:val="es-ES"/>
        </w:rPr>
        <w:t xml:space="preserve">Descripción de </w:t>
      </w:r>
      <w:r w:rsidRPr="0079717A">
        <w:rPr>
          <w:b/>
          <w:noProof/>
          <w:color w:val="262626" w:themeColor="text1" w:themeTint="D9"/>
          <w:sz w:val="24"/>
          <w:lang w:val="es-ES"/>
        </w:rPr>
        <w:t>la problemática que motivó el desarrollo de la iniciativa</w:t>
      </w:r>
      <w:r w:rsidRPr="0079717A">
        <w:rPr>
          <w:noProof/>
          <w:color w:val="262626" w:themeColor="text1" w:themeTint="D9"/>
          <w:sz w:val="24"/>
          <w:lang w:val="es-ES"/>
        </w:rPr>
        <w:t xml:space="preserve"> </w:t>
      </w:r>
      <w:r w:rsidR="00D40799" w:rsidRPr="0079717A">
        <w:rPr>
          <w:noProof/>
          <w:color w:val="FF0000"/>
          <w:sz w:val="24"/>
          <w:lang w:val="es-ES"/>
        </w:rPr>
        <w:t>Má</w:t>
      </w:r>
      <w:r w:rsidR="00DD36DC" w:rsidRPr="0079717A">
        <w:rPr>
          <w:noProof/>
          <w:color w:val="FF0000"/>
          <w:sz w:val="24"/>
          <w:lang w:val="es-ES"/>
        </w:rPr>
        <w:t>ximo 1</w:t>
      </w:r>
      <w:r w:rsidR="00391ABF" w:rsidRPr="0079717A">
        <w:rPr>
          <w:noProof/>
          <w:color w:val="FF0000"/>
          <w:sz w:val="24"/>
          <w:lang w:val="es-ES"/>
        </w:rPr>
        <w:t>0</w:t>
      </w:r>
      <w:r w:rsidR="00DD36DC" w:rsidRPr="0079717A">
        <w:rPr>
          <w:noProof/>
          <w:color w:val="FF0000"/>
          <w:sz w:val="24"/>
          <w:lang w:val="es-ES"/>
        </w:rPr>
        <w:t>0 Palabras</w: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79717A" w:rsidRPr="00E22AEF" w:rsidTr="00754B6A">
        <w:trPr>
          <w:cnfStyle w:val="100000000000"/>
          <w:trHeight w:hRule="exact" w:val="2438"/>
        </w:trPr>
        <w:sdt>
          <w:sdtPr>
            <w:rPr>
              <w:rStyle w:val="Estilo1"/>
            </w:rPr>
            <w:id w:val="-123385086"/>
            <w:placeholder>
              <w:docPart w:val="DefaultPlaceholder_1081868574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79717A" w:rsidRPr="0079717A" w:rsidRDefault="0079717A" w:rsidP="003647D2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79717A" w:rsidRPr="003647D2" w:rsidRDefault="0079717A" w:rsidP="00984BD2">
      <w:pPr>
        <w:rPr>
          <w:noProof/>
          <w:color w:val="404040"/>
          <w:lang w:val="es-ES"/>
        </w:rPr>
      </w:pPr>
    </w:p>
    <w:p w:rsidR="00D330BC" w:rsidRPr="00E22AEF" w:rsidRDefault="00D330BC" w:rsidP="00984BD2">
      <w:pPr>
        <w:rPr>
          <w:b/>
          <w:sz w:val="24"/>
          <w:szCs w:val="24"/>
          <w:lang w:val="es-CL"/>
        </w:rPr>
      </w:pPr>
      <w:r w:rsidRPr="00D330BC">
        <w:rPr>
          <w:b/>
          <w:noProof/>
          <w:color w:val="262626" w:themeColor="text1" w:themeTint="D9"/>
          <w:sz w:val="24"/>
          <w:lang w:val="es-ES"/>
        </w:rPr>
        <w:t>Situación antes iniciativa de mejoramiento</w:t>
      </w:r>
      <w:r w:rsidRPr="00E22AEF">
        <w:rPr>
          <w:b/>
          <w:sz w:val="24"/>
          <w:szCs w:val="24"/>
          <w:lang w:val="es-CL"/>
        </w:rPr>
        <w:t xml:space="preserve"> </w:t>
      </w:r>
      <w:r w:rsidR="00D40799">
        <w:rPr>
          <w:b/>
          <w:noProof/>
          <w:color w:val="FF0000"/>
          <w:sz w:val="24"/>
          <w:lang w:val="es-ES"/>
        </w:rPr>
        <w:t>Má</w:t>
      </w:r>
      <w:r>
        <w:rPr>
          <w:b/>
          <w:noProof/>
          <w:color w:val="FF0000"/>
          <w:sz w:val="24"/>
          <w:lang w:val="es-ES"/>
        </w:rPr>
        <w:t xml:space="preserve">ximo </w:t>
      </w:r>
      <w:r w:rsidR="00391ABF">
        <w:rPr>
          <w:b/>
          <w:noProof/>
          <w:color w:val="FF0000"/>
          <w:sz w:val="24"/>
          <w:lang w:val="es-ES"/>
        </w:rPr>
        <w:t>200</w:t>
      </w:r>
      <w:r>
        <w:rPr>
          <w:b/>
          <w:noProof/>
          <w:color w:val="FF0000"/>
          <w:sz w:val="24"/>
          <w:lang w:val="es-ES"/>
        </w:rPr>
        <w:t xml:space="preserve"> </w:t>
      </w:r>
      <w:r w:rsidR="00DD36DC">
        <w:rPr>
          <w:b/>
          <w:noProof/>
          <w:color w:val="FF0000"/>
          <w:sz w:val="24"/>
          <w:lang w:val="es-ES"/>
        </w:rPr>
        <w:t>Palabras</w:t>
      </w:r>
    </w:p>
    <w:p w:rsidR="00D330BC" w:rsidRDefault="00550094" w:rsidP="00D330BC">
      <w:pPr>
        <w:rPr>
          <w:noProof/>
          <w:color w:val="404040"/>
          <w:lang w:val="es-ES"/>
        </w:rPr>
      </w:pPr>
      <w:r w:rsidRPr="00550094">
        <w:rPr>
          <w:noProof/>
          <w:lang w:val="es-CL" w:eastAsia="es-CL"/>
        </w:rPr>
        <w:pict>
          <v:group id="_x0000_s1042" style="position:absolute;margin-left:2.5pt;margin-top:3.6pt;width:11.15pt;height:11.15pt;z-index:251669504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U3gAgAADI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">
            <v:rect id="Rectángulo 8" o:spid="_x0000_s1044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<v:shape id="Forma libre 13" o:spid="_x0000_s1043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yIMEA&#10;AADbAAAADwAAAGRycy9kb3ducmV2LnhtbERPS4vCMBC+L/gfwix4W9NV0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JciD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<o:lock v:ext="edit" verticies="t"/>
            </v:shape>
          </v:group>
        </w:pict>
      </w:r>
      <w:r w:rsidRPr="00550094">
        <w:rPr>
          <w:b/>
          <w:noProof/>
          <w:color w:val="1F4E79"/>
          <w:sz w:val="24"/>
          <w:lang w:val="es-CL" w:eastAsia="es-CL"/>
        </w:rPr>
      </w:r>
      <w:r w:rsidRPr="00550094">
        <w:rPr>
          <w:b/>
          <w:noProof/>
          <w:color w:val="1F4E79"/>
          <w:sz w:val="24"/>
          <w:lang w:val="es-CL" w:eastAsia="es-CL"/>
        </w:rPr>
        <w:pict>
          <v:rect id="Rectángulo 6" o:spid="_x0000_s1041" style="width:500.6pt;height:33pt;visibility:visible;mso-position-horizontal-relative:char;mso-position-vertical-relative:line;v-text-anchor:middle" fillcolor="#d8d8d8 [2732]" stroked="f" strokeweight="1pt">
            <v:textbox>
              <w:txbxContent>
                <w:p w:rsidR="00D330BC" w:rsidRPr="00E22AEF" w:rsidRDefault="00D330BC" w:rsidP="00391ABF">
                  <w:pPr>
                    <w:ind w:right="-162" w:firstLine="284"/>
                    <w:rPr>
                      <w:sz w:val="12"/>
                      <w:lang w:val="es-CL"/>
                    </w:rPr>
                  </w:pPr>
                  <w:r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 xml:space="preserve">Explicar brevemente </w:t>
                  </w:r>
                  <w:r w:rsidR="00391ABF"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>el funcionamiento</w:t>
                  </w:r>
                  <w:r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 xml:space="preserve"> del área de trabajo o del proceso antes de la </w:t>
                  </w:r>
                  <w:r w:rsidR="00391ABF"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>iniciativa, contexto general de la situación descrita en el punto anterior</w:t>
                  </w:r>
                  <w:r w:rsidR="00AB7292"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>, qué afectaba, a quienes y porque había que mejorar?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3647D2" w:rsidRPr="00E22AEF" w:rsidTr="003647D2">
        <w:trPr>
          <w:cnfStyle w:val="100000000000"/>
          <w:trHeight w:hRule="exact" w:val="3231"/>
        </w:trPr>
        <w:sdt>
          <w:sdtPr>
            <w:rPr>
              <w:rStyle w:val="Estilo1"/>
            </w:rPr>
            <w:id w:val="839132583"/>
            <w:placeholder>
              <w:docPart w:val="8994FA8FD5844A50B714A0757E21B90A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3647D2" w:rsidRPr="0079717A" w:rsidRDefault="003647D2" w:rsidP="003647D2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BD57B2" w:rsidRDefault="00BD57B2" w:rsidP="00984BD2">
      <w:pPr>
        <w:rPr>
          <w:noProof/>
          <w:color w:val="404040"/>
          <w:lang w:val="es-ES"/>
        </w:rPr>
      </w:pPr>
    </w:p>
    <w:p w:rsidR="00D40799" w:rsidRPr="00D40799" w:rsidRDefault="00D40799" w:rsidP="00D40799">
      <w:pPr>
        <w:rPr>
          <w:b/>
          <w:noProof/>
          <w:color w:val="262626" w:themeColor="text1" w:themeTint="D9"/>
          <w:sz w:val="24"/>
          <w:lang w:val="es-ES"/>
        </w:rPr>
      </w:pPr>
      <w:r w:rsidRPr="00D40799">
        <w:rPr>
          <w:b/>
          <w:noProof/>
          <w:color w:val="262626" w:themeColor="text1" w:themeTint="D9"/>
          <w:sz w:val="24"/>
          <w:lang w:val="es-ES"/>
        </w:rPr>
        <w:lastRenderedPageBreak/>
        <w:t xml:space="preserve">Objetivos </w:t>
      </w:r>
      <w:r w:rsidR="00391ABF">
        <w:rPr>
          <w:b/>
          <w:noProof/>
          <w:color w:val="262626" w:themeColor="text1" w:themeTint="D9"/>
          <w:sz w:val="24"/>
          <w:lang w:val="es-ES"/>
        </w:rPr>
        <w:t>que buscó o busca la</w:t>
      </w:r>
      <w:r w:rsidRPr="00D40799">
        <w:rPr>
          <w:b/>
          <w:noProof/>
          <w:color w:val="262626" w:themeColor="text1" w:themeTint="D9"/>
          <w:sz w:val="24"/>
          <w:lang w:val="es-ES"/>
        </w:rPr>
        <w:t xml:space="preserve"> implementación de la </w:t>
      </w:r>
      <w:r>
        <w:rPr>
          <w:b/>
          <w:noProof/>
          <w:color w:val="262626" w:themeColor="text1" w:themeTint="D9"/>
          <w:sz w:val="24"/>
          <w:lang w:val="es-ES"/>
        </w:rPr>
        <w:t>iniciativa (Propósito general/</w:t>
      </w:r>
      <w:r w:rsidRPr="00D40799">
        <w:rPr>
          <w:b/>
          <w:noProof/>
          <w:color w:val="262626" w:themeColor="text1" w:themeTint="D9"/>
          <w:sz w:val="24"/>
          <w:lang w:val="es-ES"/>
        </w:rPr>
        <w:t xml:space="preserve">Objetivo experiencia) </w:t>
      </w:r>
      <w:r w:rsidR="00391ABF">
        <w:rPr>
          <w:b/>
          <w:noProof/>
          <w:color w:val="FF0000"/>
          <w:sz w:val="24"/>
          <w:lang w:val="es-ES"/>
        </w:rPr>
        <w:t>Máximo 5</w:t>
      </w:r>
      <w:r>
        <w:rPr>
          <w:b/>
          <w:noProof/>
          <w:color w:val="FF0000"/>
          <w:sz w:val="24"/>
          <w:lang w:val="es-ES"/>
        </w:rPr>
        <w:t xml:space="preserve"> O</w:t>
      </w:r>
      <w:r w:rsidR="00DD36DC">
        <w:rPr>
          <w:b/>
          <w:noProof/>
          <w:color w:val="FF0000"/>
          <w:sz w:val="24"/>
          <w:lang w:val="es-ES"/>
        </w:rPr>
        <w:t>bjetivos</w: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3647D2" w:rsidRPr="00E22AEF" w:rsidTr="007B0D6F">
        <w:trPr>
          <w:cnfStyle w:val="100000000000"/>
          <w:trHeight w:hRule="exact" w:val="2438"/>
        </w:trPr>
        <w:sdt>
          <w:sdtPr>
            <w:rPr>
              <w:rStyle w:val="Estilo1"/>
            </w:rPr>
            <w:id w:val="994301931"/>
            <w:placeholder>
              <w:docPart w:val="0C21EA18F4CB4E21BFCD9D9FC811C568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3647D2" w:rsidRPr="0079717A" w:rsidRDefault="003647D2" w:rsidP="00B567E8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011757" w:rsidRPr="00E22AEF" w:rsidRDefault="00011757" w:rsidP="00011757">
      <w:pPr>
        <w:rPr>
          <w:b/>
          <w:sz w:val="24"/>
          <w:szCs w:val="24"/>
          <w:lang w:val="es-CL"/>
        </w:rPr>
      </w:pPr>
      <w:r w:rsidRPr="00BD57B2">
        <w:rPr>
          <w:b/>
          <w:noProof/>
          <w:color w:val="262626" w:themeColor="text1" w:themeTint="D9"/>
          <w:sz w:val="24"/>
          <w:lang w:val="es-ES"/>
        </w:rPr>
        <w:t>Descripción de la iniciativa</w:t>
      </w:r>
      <w:r w:rsidRPr="00011757">
        <w:rPr>
          <w:b/>
          <w:noProof/>
          <w:color w:val="FF0000"/>
          <w:sz w:val="24"/>
          <w:lang w:val="es-ES"/>
        </w:rPr>
        <w:t xml:space="preserve"> Máximo </w:t>
      </w:r>
      <w:r>
        <w:rPr>
          <w:b/>
          <w:noProof/>
          <w:color w:val="FF0000"/>
          <w:sz w:val="24"/>
          <w:lang w:val="es-ES"/>
        </w:rPr>
        <w:t>50</w:t>
      </w:r>
      <w:r w:rsidRPr="00011757">
        <w:rPr>
          <w:b/>
          <w:noProof/>
          <w:color w:val="FF0000"/>
          <w:sz w:val="24"/>
          <w:lang w:val="es-ES"/>
        </w:rPr>
        <w:t xml:space="preserve">0 </w:t>
      </w:r>
      <w:r w:rsidR="00DD36DC">
        <w:rPr>
          <w:b/>
          <w:noProof/>
          <w:color w:val="FF0000"/>
          <w:sz w:val="24"/>
          <w:lang w:val="es-ES"/>
        </w:rPr>
        <w:t>Palabras</w:t>
      </w:r>
    </w:p>
    <w:p w:rsidR="00011757" w:rsidRDefault="00550094" w:rsidP="00011757">
      <w:pPr>
        <w:rPr>
          <w:noProof/>
          <w:color w:val="404040"/>
          <w:lang w:val="es-ES"/>
        </w:rPr>
      </w:pPr>
      <w:r w:rsidRPr="00550094">
        <w:rPr>
          <w:noProof/>
          <w:lang w:val="es-CL" w:eastAsia="es-CL"/>
        </w:rPr>
        <w:pict>
          <v:group id="_x0000_s1038" style="position:absolute;margin-left:2.5pt;margin-top:3.6pt;width:11.15pt;height:11.15pt;z-index:251675648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JKgg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">
            <v:rect id="Rectángulo 28" o:spid="_x0000_s1040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66z8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jQ2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866z8AAAADbAAAADwAAAAAAAAAAAAAAAACYAgAAZHJzL2Rvd25y&#10;ZXYueG1sUEsFBgAAAAAEAAQA9QAAAIUDAAAAAA==&#10;" fillcolor="#5b9bd5 [3204]" stroked="f" strokeweight="0"/>
            <v:shape id="Forma libre 29" o:spid="_x0000_s1039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Pd8QA&#10;AADbAAAADwAAAGRycy9kb3ducmV2LnhtbESPS4vCQBCE78L+h6EXvOlkPfiIjiILgh4WX/HeZtok&#10;mumJmVmN++udBcFjUVVfUZNZY0pxo9oVlhV8dSMQxKnVBWcKkv2iMwThPLLG0jIpeJCD2fSjNcFY&#10;2ztv6bbzmQgQdjEqyL2vYildmpNB17UVcfBOtjbog6wzqWu8B7gpZS+K+tJgwWEhx4q+c0ovu1+j&#10;YH2057/9dZOVh1WVWP2TDjaDoVLtz2Y+BuGp8e/wq73UCnoj+P8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Nj3f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<o:lock v:ext="edit" verticies="t"/>
            </v:shape>
          </v:group>
        </w:pict>
      </w:r>
      <w:r w:rsidRPr="00550094">
        <w:rPr>
          <w:b/>
          <w:noProof/>
          <w:color w:val="1F4E79"/>
          <w:sz w:val="24"/>
          <w:lang w:val="es-CL" w:eastAsia="es-CL"/>
        </w:rPr>
      </w:r>
      <w:r w:rsidRPr="00550094">
        <w:rPr>
          <w:b/>
          <w:noProof/>
          <w:color w:val="1F4E79"/>
          <w:sz w:val="24"/>
          <w:lang w:val="es-CL" w:eastAsia="es-CL"/>
        </w:rPr>
        <w:pict>
          <v:rect id="Rectángulo 30" o:spid="_x0000_s1037" style="width:500.6pt;height:19.5pt;visibility:visible;mso-position-horizontal-relative:char;mso-position-vertical-relative:line;v-text-anchor:middle" fillcolor="#d8d8d8 [2732]" stroked="f" strokeweight="1pt">
            <v:textbox>
              <w:txbxContent>
                <w:p w:rsidR="00011757" w:rsidRPr="00E22AEF" w:rsidRDefault="00011757" w:rsidP="00011757">
                  <w:pPr>
                    <w:ind w:right="-162" w:firstLine="284"/>
                    <w:rPr>
                      <w:sz w:val="12"/>
                      <w:lang w:val="es-CL"/>
                    </w:rPr>
                  </w:pPr>
                  <w:r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>Explicar brevemente la iniciativa, completando el recuadro</w:t>
                  </w:r>
                  <w:r w:rsidR="001A1F80"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 xml:space="preserve">, puede adjuntar </w:t>
                  </w:r>
                  <w:r w:rsidR="00435B22"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 xml:space="preserve">imágenes o graficos. 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1A1F80" w:rsidRPr="00E22AEF" w:rsidTr="007B0D6F">
        <w:trPr>
          <w:cnfStyle w:val="100000000000"/>
          <w:trHeight w:hRule="exact" w:val="9694"/>
        </w:trPr>
        <w:sdt>
          <w:sdtPr>
            <w:rPr>
              <w:rStyle w:val="Estilo1"/>
            </w:rPr>
            <w:id w:val="-681280813"/>
            <w:placeholder>
              <w:docPart w:val="FDF078EBE2DB473EBBA3D66CEACDB08A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1A1F80" w:rsidRPr="0079717A" w:rsidRDefault="001A1F80" w:rsidP="001A1F80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1A1F80" w:rsidRPr="003647D2" w:rsidRDefault="001A1F80" w:rsidP="001A1F80">
      <w:pPr>
        <w:rPr>
          <w:noProof/>
          <w:color w:val="404040"/>
          <w:lang w:val="es-ES"/>
        </w:rPr>
      </w:pPr>
    </w:p>
    <w:p w:rsidR="00BD57B2" w:rsidRDefault="00BD57B2" w:rsidP="00BD57B2">
      <w:pPr>
        <w:pStyle w:val="Prrafodelista"/>
        <w:numPr>
          <w:ilvl w:val="0"/>
          <w:numId w:val="6"/>
        </w:numPr>
        <w:tabs>
          <w:tab w:val="left" w:pos="426"/>
        </w:tabs>
        <w:ind w:left="0" w:firstLine="0"/>
        <w:rPr>
          <w:rFonts w:eastAsia="Adobe Gothic Std B"/>
          <w:b/>
          <w:color w:val="1F4E79"/>
          <w:sz w:val="28"/>
          <w:lang w:val="es-ES"/>
        </w:rPr>
      </w:pPr>
      <w:r>
        <w:rPr>
          <w:rFonts w:eastAsia="Adobe Gothic Std B"/>
          <w:b/>
          <w:color w:val="1F4E79"/>
          <w:sz w:val="28"/>
          <w:lang w:val="es-ES"/>
        </w:rPr>
        <w:lastRenderedPageBreak/>
        <w:t>Resultados</w:t>
      </w:r>
    </w:p>
    <w:p w:rsidR="00BD57B2" w:rsidRDefault="00BD57B2" w:rsidP="00BD57B2">
      <w:pPr>
        <w:rPr>
          <w:noProof/>
          <w:color w:val="404040"/>
          <w:lang w:val="es-ES"/>
        </w:rPr>
      </w:pPr>
    </w:p>
    <w:p w:rsidR="00BD57B2" w:rsidRPr="00E22AEF" w:rsidRDefault="00391ABF" w:rsidP="00BD57B2">
      <w:pPr>
        <w:rPr>
          <w:b/>
          <w:sz w:val="24"/>
          <w:szCs w:val="24"/>
          <w:lang w:val="es-CL"/>
        </w:rPr>
      </w:pPr>
      <w:r>
        <w:rPr>
          <w:b/>
          <w:noProof/>
          <w:color w:val="262626" w:themeColor="text1" w:themeTint="D9"/>
          <w:sz w:val="24"/>
          <w:lang w:val="es-ES"/>
        </w:rPr>
        <w:t>Descripción de la s</w:t>
      </w:r>
      <w:r w:rsidR="00BD57B2" w:rsidRPr="00BD57B2">
        <w:rPr>
          <w:b/>
          <w:noProof/>
          <w:color w:val="262626" w:themeColor="text1" w:themeTint="D9"/>
          <w:sz w:val="24"/>
          <w:lang w:val="es-ES"/>
        </w:rPr>
        <w:t xml:space="preserve">ituación después </w:t>
      </w:r>
      <w:r>
        <w:rPr>
          <w:b/>
          <w:noProof/>
          <w:color w:val="262626" w:themeColor="text1" w:themeTint="D9"/>
          <w:sz w:val="24"/>
          <w:lang w:val="es-ES"/>
        </w:rPr>
        <w:t xml:space="preserve">de la iniciativa de implementación </w:t>
      </w:r>
      <w:r w:rsidR="00BD57B2">
        <w:rPr>
          <w:b/>
          <w:noProof/>
          <w:color w:val="FF0000"/>
          <w:sz w:val="24"/>
          <w:lang w:val="es-ES"/>
        </w:rPr>
        <w:t xml:space="preserve">Máximo 300 </w:t>
      </w:r>
      <w:r w:rsidR="00DD36DC">
        <w:rPr>
          <w:b/>
          <w:noProof/>
          <w:color w:val="FF0000"/>
          <w:sz w:val="24"/>
          <w:lang w:val="es-ES"/>
        </w:rPr>
        <w:t>Palabras</w:t>
      </w:r>
    </w:p>
    <w:p w:rsidR="00BD57B2" w:rsidRDefault="00550094" w:rsidP="00BD57B2">
      <w:pPr>
        <w:rPr>
          <w:noProof/>
          <w:color w:val="404040"/>
          <w:lang w:val="es-ES"/>
        </w:rPr>
      </w:pPr>
      <w:r w:rsidRPr="00550094">
        <w:rPr>
          <w:noProof/>
          <w:lang w:val="es-CL" w:eastAsia="es-CL"/>
        </w:rPr>
        <w:pict>
          <v:group id="_x0000_s1034" style="position:absolute;margin-left:2.5pt;margin-top:3.6pt;width:11.15pt;height:11.15pt;z-index:251678720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n0gg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">
            <v:rect id="Rectángulo 43" o:spid="_x0000_s1036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NHsMA&#10;AADbAAAADwAAAGRycy9kb3ducmV2LnhtbESPQWsCMRSE7wX/Q3hCbzVZtaVuzYoIpdaLrG3vj81z&#10;d3HzsiRRt//eFIQeh5n5hlmuBtuJC/nQOtaQTRQI4sqZlmsN31/vT68gQkQ22DkmDb8UYFWMHpaY&#10;G3flki6HWIsE4ZCjhibGPpcyVA1ZDBPXEyfv6LzFmKSvpfF4TXDbyalSL9Jiy2mhwZ42DVWnw9lq&#10;+FD7xc+5NqzmMpvO2t1nufDPWj+Oh/UbiEhD/A/f21ujYT6Dvy/pB8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XNHsMAAADbAAAADwAAAAAAAAAAAAAAAACYAgAAZHJzL2Rv&#10;d25yZXYueG1sUEsFBgAAAAAEAAQA9QAAAIgDAAAAAA==&#10;" fillcolor="#5b9bd5 [3204]" stroked="f" strokeweight="0"/>
            <v:shape id="Forma libre 44" o:spid="_x0000_s1035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FScUA&#10;AADbAAAADwAAAGRycy9kb3ducmV2LnhtbESPQWvCQBSE7wX/w/KE3ppNi9QQXaUIQnsQU03vr9ln&#10;Es2+TbNbk/rru4LgcZiZb5j5cjCNOFPnassKnqMYBHFhdc2lgny/fkpAOI+ssbFMCv7IwXIxephj&#10;qm3Pn3Te+VIECLsUFVTet6mUrqjIoItsSxy8g+0M+iC7UuoO+wA3jXyJ41dpsOawUGFLq4qK0+7X&#10;KNh+2+Nl/5OVzddHm1u9KabZNFHqcTy8zUB4Gvw9fGu/awWTCVy/h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8VJ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<o:lock v:ext="edit" verticies="t"/>
            </v:shape>
          </v:group>
        </w:pict>
      </w:r>
      <w:r w:rsidRPr="00550094">
        <w:rPr>
          <w:b/>
          <w:noProof/>
          <w:color w:val="1F4E79"/>
          <w:sz w:val="24"/>
          <w:lang w:val="es-CL" w:eastAsia="es-CL"/>
        </w:rPr>
      </w:r>
      <w:r w:rsidRPr="00550094">
        <w:rPr>
          <w:b/>
          <w:noProof/>
          <w:color w:val="1F4E79"/>
          <w:sz w:val="24"/>
          <w:lang w:val="es-CL" w:eastAsia="es-CL"/>
        </w:rPr>
        <w:pict>
          <v:rect id="Rectángulo 45" o:spid="_x0000_s1033" style="width:500.5pt;height:19.5pt;visibility:visible;mso-position-horizontal-relative:char;mso-position-vertical-relative:line;v-text-anchor:middle" fillcolor="#d8d8d8 [2732]" stroked="f" strokeweight="1pt">
            <v:textbox>
              <w:txbxContent>
                <w:p w:rsidR="00BD57B2" w:rsidRPr="00E22AEF" w:rsidRDefault="00BD57B2" w:rsidP="00BD57B2">
                  <w:pPr>
                    <w:ind w:right="-162" w:firstLine="284"/>
                    <w:rPr>
                      <w:sz w:val="6"/>
                      <w:lang w:val="es-CL"/>
                    </w:rPr>
                  </w:pPr>
                  <w:r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>Explicar brevemente los resultados experimentados u obtenidos después de a la implementación de la iniciativa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7B0D6F" w:rsidRPr="00E22AEF" w:rsidTr="007B0D6F">
        <w:trPr>
          <w:cnfStyle w:val="100000000000"/>
          <w:trHeight w:hRule="exact" w:val="5726"/>
        </w:trPr>
        <w:sdt>
          <w:sdtPr>
            <w:rPr>
              <w:rStyle w:val="Estilo1"/>
            </w:rPr>
            <w:id w:val="996764838"/>
            <w:placeholder>
              <w:docPart w:val="3876726EED76405183C80AED5E1BFD67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bookmarkStart w:id="0" w:name="_GoBack" w:displacedByCustomXml="prev"/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7B0D6F" w:rsidRPr="007B0D6F" w:rsidRDefault="007B0D6F" w:rsidP="007B0D6F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  <w:bookmarkEnd w:id="0" w:displacedByCustomXml="next"/>
          </w:sdtContent>
        </w:sdt>
      </w:tr>
    </w:tbl>
    <w:p w:rsidR="007B0D6F" w:rsidRPr="007B0D6F" w:rsidRDefault="007B0D6F" w:rsidP="00BD57B2">
      <w:pPr>
        <w:rPr>
          <w:noProof/>
          <w:color w:val="404040"/>
          <w:lang w:val="es-ES"/>
        </w:rPr>
      </w:pPr>
    </w:p>
    <w:p w:rsidR="00BD57B2" w:rsidRDefault="00391ABF" w:rsidP="00BD57B2">
      <w:pPr>
        <w:rPr>
          <w:b/>
          <w:noProof/>
          <w:color w:val="FF0000"/>
          <w:sz w:val="24"/>
          <w:lang w:val="es-ES"/>
        </w:rPr>
      </w:pPr>
      <w:r>
        <w:rPr>
          <w:b/>
          <w:noProof/>
          <w:color w:val="262626" w:themeColor="text1" w:themeTint="D9"/>
          <w:sz w:val="24"/>
          <w:lang w:val="es-ES"/>
        </w:rPr>
        <w:t xml:space="preserve">Identifique y caracterice los principales </w:t>
      </w:r>
      <w:r w:rsidR="00BD57B2" w:rsidRPr="00BD57B2">
        <w:rPr>
          <w:b/>
          <w:noProof/>
          <w:color w:val="262626" w:themeColor="text1" w:themeTint="D9"/>
          <w:sz w:val="24"/>
          <w:lang w:val="es-ES"/>
        </w:rPr>
        <w:t>beneficio</w:t>
      </w:r>
      <w:r>
        <w:rPr>
          <w:b/>
          <w:noProof/>
          <w:color w:val="262626" w:themeColor="text1" w:themeTint="D9"/>
          <w:sz w:val="24"/>
          <w:lang w:val="es-ES"/>
        </w:rPr>
        <w:t xml:space="preserve">s obtenidos </w:t>
      </w:r>
      <w:r w:rsidR="00BD57B2" w:rsidRPr="00BD57B2">
        <w:rPr>
          <w:b/>
          <w:noProof/>
          <w:color w:val="262626" w:themeColor="text1" w:themeTint="D9"/>
          <w:sz w:val="24"/>
          <w:lang w:val="es-ES"/>
        </w:rPr>
        <w:t>(cualitativo/cuantitativo)</w:t>
      </w:r>
      <w:r w:rsidR="00BD57B2">
        <w:rPr>
          <w:b/>
          <w:noProof/>
          <w:color w:val="262626" w:themeColor="text1" w:themeTint="D9"/>
          <w:sz w:val="24"/>
          <w:lang w:val="es-ES"/>
        </w:rPr>
        <w:t xml:space="preserve"> </w:t>
      </w:r>
      <w:r w:rsidR="00BD57B2">
        <w:rPr>
          <w:b/>
          <w:noProof/>
          <w:color w:val="FF0000"/>
          <w:sz w:val="24"/>
          <w:lang w:val="es-ES"/>
        </w:rPr>
        <w:t>Má</w:t>
      </w:r>
      <w:r w:rsidR="00BD57B2" w:rsidRPr="00D330BC">
        <w:rPr>
          <w:b/>
          <w:noProof/>
          <w:color w:val="FF0000"/>
          <w:sz w:val="24"/>
          <w:lang w:val="es-ES"/>
        </w:rPr>
        <w:t xml:space="preserve">ximo </w:t>
      </w:r>
      <w:r>
        <w:rPr>
          <w:b/>
          <w:noProof/>
          <w:color w:val="FF0000"/>
          <w:sz w:val="24"/>
          <w:lang w:val="es-ES"/>
        </w:rPr>
        <w:t>20</w:t>
      </w:r>
      <w:r w:rsidR="00BD57B2" w:rsidRPr="00D330BC">
        <w:rPr>
          <w:b/>
          <w:noProof/>
          <w:color w:val="FF0000"/>
          <w:sz w:val="24"/>
          <w:lang w:val="es-ES"/>
        </w:rPr>
        <w:t xml:space="preserve">0 </w:t>
      </w:r>
      <w:r w:rsidR="00DD36DC">
        <w:rPr>
          <w:b/>
          <w:noProof/>
          <w:color w:val="FF0000"/>
          <w:sz w:val="24"/>
          <w:lang w:val="es-ES"/>
        </w:rPr>
        <w:t>Palabras</w:t>
      </w:r>
    </w:p>
    <w:p w:rsidR="00391ABF" w:rsidRPr="007B0D6F" w:rsidRDefault="00550094" w:rsidP="00BD57B2">
      <w:pPr>
        <w:rPr>
          <w:noProof/>
          <w:color w:val="262626" w:themeColor="text1" w:themeTint="D9"/>
          <w:sz w:val="24"/>
          <w:lang w:val="es-ES"/>
        </w:rPr>
      </w:pPr>
      <w:r w:rsidRPr="00550094">
        <w:rPr>
          <w:noProof/>
          <w:lang w:val="es-CL" w:eastAsia="es-CL"/>
        </w:rPr>
        <w:pict>
          <v:group id="_x0000_s1030" style="position:absolute;margin-left:4.6pt;margin-top:4.7pt;width:11.15pt;height:11.15pt;z-index:251696128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kZhggAADUoAAAOAAAAZHJzL2Uyb0RvYy54bWzcWtuSo0YSfXfE/gPB40Z41NyFYjQOx9zC&#10;EV57wm5/AI2QRCwCDHSrx3+z3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">
            <v:rect id="Rectángulo 33" o:spid="_x0000_s1032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+Y8IA&#10;AADbAAAADwAAAGRycy9kb3ducmV2LnhtbESPQWsCMRSE7wX/Q3iCt5ro2qJbo4ggai9Fbe+Pzevu&#10;4uZlSaKu/94IhR6HmfmGmS8724gr+VA71jAaKhDEhTM1lxq+T5vXKYgQkQ02jknDnQIsF72XOebG&#10;3fhA12MsRYJwyFFDFWObSxmKiiyGoWuJk/frvMWYpC+l8XhLcNvIsVLv0mLNaaHCltYVFefjxWrY&#10;qq/Zz6U0rCZyNM7qz/1h5t+0HvS71QeISF38D/+1d0ZDlsHzS/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75jwgAAANsAAAAPAAAAAAAAAAAAAAAAAJgCAABkcnMvZG93&#10;bnJldi54bWxQSwUGAAAAAAQABAD1AAAAhwMAAAAA&#10;" fillcolor="#5b9bd5 [3204]" stroked="f" strokeweight="0"/>
            <v:shape id="Forma libre 34" o:spid="_x0000_s1031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2NMUA&#10;AADbAAAADwAAAGRycy9kb3ducmV2LnhtbESPQWvCQBSE7wX/w/IEb3VTlSrRNZSCYA/SGPX+zL4m&#10;abNvY3Yb0/76bkHwOMzMN8wq6U0tOmpdZVnB0zgCQZxbXXGh4HjYPC5AOI+ssbZMCn7IQbIePKww&#10;1vbKe+oyX4gAYRejgtL7JpbS5SUZdGPbEAfvw7YGfZBtIXWL1wA3tZxE0bM0WHFYKLGh15Lyr+zb&#10;KHg/28/fwyUt6tNbc7R6l8/T+UKp0bB/WYLw1Pt7+NbeagXTG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bY0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<o:lock v:ext="edit" verticies="t"/>
            </v:shape>
          </v:group>
        </w:pict>
      </w:r>
      <w:r w:rsidRPr="00550094">
        <w:rPr>
          <w:b/>
          <w:noProof/>
          <w:color w:val="1F4E79"/>
          <w:sz w:val="24"/>
          <w:lang w:val="es-CL" w:eastAsia="es-CL"/>
        </w:rPr>
      </w:r>
      <w:r w:rsidRPr="00550094">
        <w:rPr>
          <w:b/>
          <w:noProof/>
          <w:color w:val="1F4E79"/>
          <w:sz w:val="24"/>
          <w:lang w:val="es-CL" w:eastAsia="es-CL"/>
        </w:rPr>
        <w:pict>
          <v:rect id="Rectángulo 21" o:spid="_x0000_s1029" style="width:500.6pt;height:19.5pt;visibility:visible;mso-position-horizontal-relative:char;mso-position-vertical-relative:line;v-text-anchor:middle" fillcolor="#d8d8d8 [2732]" stroked="f" strokeweight="1pt">
            <v:textbox>
              <w:txbxContent>
                <w:p w:rsidR="00391ABF" w:rsidRPr="00E22AEF" w:rsidRDefault="00391ABF" w:rsidP="00391ABF">
                  <w:pPr>
                    <w:ind w:right="-162" w:firstLine="284"/>
                    <w:rPr>
                      <w:sz w:val="6"/>
                      <w:lang w:val="es-CL"/>
                    </w:rPr>
                  </w:pPr>
                  <w:r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>Explicar los beneficios según los objetivos establecidos</w:t>
                  </w:r>
                  <w:r w:rsidR="00176568"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>,</w:t>
                  </w:r>
                  <w:r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 xml:space="preserve"> indicando algún otro no </w:t>
                  </w:r>
                  <w:r w:rsidR="00176568"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 xml:space="preserve">haya sido </w:t>
                  </w:r>
                  <w:r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 xml:space="preserve">contemplado </w:t>
                  </w:r>
                  <w:r w:rsidR="00176568" w:rsidRPr="00E22AEF">
                    <w:rPr>
                      <w:i/>
                      <w:color w:val="595959" w:themeColor="text1" w:themeTint="A6"/>
                      <w:szCs w:val="24"/>
                      <w:lang w:val="es-CL"/>
                    </w:rPr>
                    <w:t>en los objetivos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7B0D6F" w:rsidRPr="00E22AEF" w:rsidTr="00754B6A">
        <w:trPr>
          <w:cnfStyle w:val="100000000000"/>
          <w:trHeight w:hRule="exact" w:val="3798"/>
        </w:trPr>
        <w:sdt>
          <w:sdtPr>
            <w:rPr>
              <w:rStyle w:val="Estilo1"/>
            </w:rPr>
            <w:id w:val="798336584"/>
            <w:placeholder>
              <w:docPart w:val="E7F545E57B5141BFBDB6FA19F3526622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7B0D6F" w:rsidRPr="007B0D6F" w:rsidRDefault="007B0D6F" w:rsidP="00B567E8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7B0D6F" w:rsidRDefault="007B0D6F" w:rsidP="00BD57B2">
      <w:pPr>
        <w:rPr>
          <w:b/>
          <w:noProof/>
          <w:color w:val="FF0000"/>
          <w:sz w:val="24"/>
          <w:lang w:val="es-ES"/>
        </w:rPr>
      </w:pPr>
    </w:p>
    <w:p w:rsidR="00BD57B2" w:rsidRDefault="00BD57B2" w:rsidP="00011757">
      <w:pPr>
        <w:rPr>
          <w:noProof/>
          <w:color w:val="404040"/>
          <w:lang w:val="es-ES"/>
        </w:rPr>
      </w:pPr>
    </w:p>
    <w:p w:rsidR="00391ABF" w:rsidRDefault="00391ABF">
      <w:pPr>
        <w:rPr>
          <w:b/>
          <w:noProof/>
          <w:color w:val="262626" w:themeColor="text1" w:themeTint="D9"/>
          <w:sz w:val="24"/>
          <w:lang w:val="es-ES"/>
        </w:rPr>
      </w:pPr>
    </w:p>
    <w:p w:rsidR="00391ABF" w:rsidRDefault="00391ABF">
      <w:pPr>
        <w:rPr>
          <w:b/>
          <w:noProof/>
          <w:color w:val="262626" w:themeColor="text1" w:themeTint="D9"/>
          <w:sz w:val="24"/>
          <w:lang w:val="es-ES"/>
        </w:rPr>
      </w:pPr>
    </w:p>
    <w:p w:rsidR="007B0D6F" w:rsidRDefault="007B0D6F" w:rsidP="00BD57B2">
      <w:pPr>
        <w:rPr>
          <w:b/>
          <w:noProof/>
          <w:color w:val="262626" w:themeColor="text1" w:themeTint="D9"/>
          <w:sz w:val="24"/>
          <w:lang w:val="es-ES"/>
        </w:rPr>
      </w:pPr>
    </w:p>
    <w:p w:rsidR="00BD57B2" w:rsidRPr="002B7460" w:rsidRDefault="002B7460" w:rsidP="00BD57B2">
      <w:pPr>
        <w:rPr>
          <w:b/>
          <w:noProof/>
          <w:color w:val="262626" w:themeColor="text1" w:themeTint="D9"/>
          <w:szCs w:val="22"/>
          <w:lang w:val="es-ES"/>
        </w:rPr>
      </w:pPr>
      <w:r>
        <w:rPr>
          <w:b/>
          <w:noProof/>
          <w:color w:val="262626" w:themeColor="text1" w:themeTint="D9"/>
          <w:sz w:val="24"/>
          <w:lang w:val="es-ES"/>
        </w:rPr>
        <w:lastRenderedPageBreak/>
        <w:t xml:space="preserve">Explique los </w:t>
      </w:r>
      <w:r w:rsidR="00D32C49">
        <w:rPr>
          <w:b/>
          <w:noProof/>
          <w:color w:val="262626" w:themeColor="text1" w:themeTint="D9"/>
          <w:sz w:val="24"/>
          <w:lang w:val="es-ES"/>
        </w:rPr>
        <w:t>mecanismo de e</w:t>
      </w:r>
      <w:r w:rsidR="00BD57B2" w:rsidRPr="00BD57B2">
        <w:rPr>
          <w:b/>
          <w:noProof/>
          <w:color w:val="262626" w:themeColor="text1" w:themeTint="D9"/>
          <w:sz w:val="24"/>
          <w:lang w:val="es-ES"/>
        </w:rPr>
        <w:t>valuación</w:t>
      </w:r>
      <w:r w:rsidR="00C82E51">
        <w:rPr>
          <w:b/>
          <w:noProof/>
          <w:color w:val="262626" w:themeColor="text1" w:themeTint="D9"/>
          <w:sz w:val="24"/>
          <w:lang w:val="es-ES"/>
        </w:rPr>
        <w:t xml:space="preserve"> de cada objetivo</w:t>
      </w:r>
      <w:r w:rsidR="00D32C49">
        <w:rPr>
          <w:b/>
          <w:noProof/>
          <w:color w:val="262626" w:themeColor="text1" w:themeTint="D9"/>
          <w:sz w:val="24"/>
          <w:lang w:val="es-ES"/>
        </w:rPr>
        <w:t xml:space="preserve"> (cuantitativos y cualitativos)</w:t>
      </w:r>
      <w:r w:rsidR="00C82E51">
        <w:rPr>
          <w:b/>
          <w:noProof/>
          <w:color w:val="262626" w:themeColor="text1" w:themeTint="D9"/>
          <w:sz w:val="24"/>
          <w:lang w:val="es-ES"/>
        </w:rPr>
        <w:t>, identificando los indicadores de medición</w: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2B7460" w:rsidRPr="00E22AEF" w:rsidTr="00D32C49">
        <w:trPr>
          <w:cnfStyle w:val="100000000000"/>
          <w:trHeight w:hRule="exact" w:val="3969"/>
        </w:trPr>
        <w:sdt>
          <w:sdtPr>
            <w:rPr>
              <w:rStyle w:val="Estilo1"/>
              <w:szCs w:val="22"/>
            </w:rPr>
            <w:id w:val="143480791"/>
            <w:placeholder>
              <w:docPart w:val="4F9F059FCA14425094A8890313DA0AB4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2B7460" w:rsidRPr="002B7460" w:rsidRDefault="002B7460" w:rsidP="00B567E8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szCs w:val="22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C82E51" w:rsidRPr="00D32C49" w:rsidRDefault="00C82E51" w:rsidP="00C82E51">
      <w:pPr>
        <w:rPr>
          <w:noProof/>
          <w:color w:val="404040"/>
          <w:sz w:val="16"/>
          <w:szCs w:val="22"/>
          <w:lang w:val="es-ES"/>
        </w:rPr>
      </w:pPr>
    </w:p>
    <w:p w:rsidR="00BD57B2" w:rsidRPr="00313515" w:rsidRDefault="00C82E51" w:rsidP="00BD57B2">
      <w:pPr>
        <w:rPr>
          <w:b/>
          <w:noProof/>
          <w:color w:val="262626" w:themeColor="text1" w:themeTint="D9"/>
          <w:sz w:val="24"/>
          <w:lang w:val="es-ES"/>
        </w:rPr>
      </w:pPr>
      <w:r w:rsidRPr="00313515">
        <w:rPr>
          <w:b/>
          <w:noProof/>
          <w:color w:val="262626" w:themeColor="text1" w:themeTint="D9"/>
          <w:sz w:val="24"/>
          <w:lang w:val="es-ES"/>
        </w:rPr>
        <w:t xml:space="preserve">Resultados de los indicadores antes y despues de la iniciativa </w: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2B7460" w:rsidRPr="00E22AEF" w:rsidTr="00D32C49">
        <w:trPr>
          <w:cnfStyle w:val="100000000000"/>
          <w:trHeight w:hRule="exact" w:val="3969"/>
        </w:trPr>
        <w:sdt>
          <w:sdtPr>
            <w:rPr>
              <w:rStyle w:val="Estilo1"/>
              <w:szCs w:val="22"/>
            </w:rPr>
            <w:id w:val="776145421"/>
            <w:placeholder>
              <w:docPart w:val="625ECA41302B417BB824F4963E15E2D6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2B7460" w:rsidRPr="002B7460" w:rsidRDefault="002B7460" w:rsidP="00B567E8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szCs w:val="22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2B7460" w:rsidRPr="00313515" w:rsidRDefault="002B7460" w:rsidP="00DD36DC">
      <w:pPr>
        <w:rPr>
          <w:b/>
          <w:noProof/>
          <w:color w:val="262626" w:themeColor="text1" w:themeTint="D9"/>
          <w:sz w:val="12"/>
          <w:szCs w:val="22"/>
          <w:lang w:val="es-ES"/>
        </w:rPr>
      </w:pPr>
    </w:p>
    <w:p w:rsidR="00DD36DC" w:rsidRPr="002B7460" w:rsidRDefault="00DD36DC" w:rsidP="00DD36DC">
      <w:pPr>
        <w:rPr>
          <w:b/>
          <w:noProof/>
          <w:color w:val="262626" w:themeColor="text1" w:themeTint="D9"/>
          <w:szCs w:val="22"/>
          <w:lang w:val="es-ES"/>
        </w:rPr>
      </w:pPr>
      <w:r w:rsidRPr="00313515">
        <w:rPr>
          <w:b/>
          <w:noProof/>
          <w:color w:val="262626" w:themeColor="text1" w:themeTint="D9"/>
          <w:sz w:val="24"/>
          <w:lang w:val="es-ES"/>
        </w:rPr>
        <w:t xml:space="preserve">Describa los costos de implementación </w:t>
      </w:r>
      <w:r w:rsidR="00313515">
        <w:rPr>
          <w:b/>
          <w:noProof/>
          <w:color w:val="262626" w:themeColor="text1" w:themeTint="D9"/>
          <w:sz w:val="24"/>
          <w:lang w:val="es-ES"/>
        </w:rPr>
        <w:t xml:space="preserve">y mantención </w:t>
      </w:r>
      <w:r w:rsidRPr="00313515">
        <w:rPr>
          <w:b/>
          <w:noProof/>
          <w:color w:val="262626" w:themeColor="text1" w:themeTint="D9"/>
          <w:sz w:val="24"/>
          <w:lang w:val="es-ES"/>
        </w:rPr>
        <w:t>de la iniciativa</w:t>
      </w:r>
      <w:r w:rsidR="00C82E51" w:rsidRPr="002B7460">
        <w:rPr>
          <w:b/>
          <w:noProof/>
          <w:color w:val="FF0000"/>
          <w:szCs w:val="22"/>
          <w:lang w:val="es-ES"/>
        </w:rPr>
        <w:t xml:space="preserve"> Máximo 150 Palabras</w: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2B7460" w:rsidRPr="00E22AEF" w:rsidTr="00D32C49">
        <w:trPr>
          <w:cnfStyle w:val="100000000000"/>
          <w:trHeight w:hRule="exact" w:val="3969"/>
        </w:trPr>
        <w:sdt>
          <w:sdtPr>
            <w:rPr>
              <w:rStyle w:val="Estilo1"/>
              <w:szCs w:val="22"/>
            </w:rPr>
            <w:id w:val="-1823805904"/>
            <w:placeholder>
              <w:docPart w:val="1F135615F7854FCDB443FDD05D60ABFF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2B7460" w:rsidRPr="002B7460" w:rsidRDefault="002B7460" w:rsidP="00B567E8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szCs w:val="22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BD57B2" w:rsidRPr="002B7460" w:rsidRDefault="00BD57B2" w:rsidP="00BD57B2">
      <w:pPr>
        <w:rPr>
          <w:noProof/>
          <w:color w:val="404040"/>
          <w:szCs w:val="22"/>
          <w:lang w:val="es-ES"/>
        </w:rPr>
      </w:pPr>
    </w:p>
    <w:p w:rsidR="00DD36DC" w:rsidRPr="00BD57B2" w:rsidRDefault="00DD36DC" w:rsidP="00DD36DC">
      <w:pPr>
        <w:pStyle w:val="Prrafodelista"/>
        <w:numPr>
          <w:ilvl w:val="0"/>
          <w:numId w:val="6"/>
        </w:numPr>
        <w:ind w:left="426" w:hanging="426"/>
        <w:rPr>
          <w:rFonts w:eastAsia="Adobe Gothic Std B"/>
          <w:b/>
          <w:color w:val="1F4E79"/>
          <w:sz w:val="28"/>
          <w:lang w:val="es-ES"/>
        </w:rPr>
      </w:pPr>
      <w:r>
        <w:rPr>
          <w:rFonts w:eastAsia="Adobe Gothic Std B"/>
          <w:b/>
          <w:color w:val="1F4E79"/>
          <w:sz w:val="28"/>
          <w:lang w:val="es-ES"/>
        </w:rPr>
        <w:lastRenderedPageBreak/>
        <w:t xml:space="preserve">Reflexiones sobre la Experiencia </w:t>
      </w:r>
    </w:p>
    <w:p w:rsidR="00DD36DC" w:rsidRDefault="00DD36DC" w:rsidP="00DD36DC">
      <w:pPr>
        <w:rPr>
          <w:b/>
          <w:noProof/>
          <w:color w:val="FF0000"/>
          <w:sz w:val="24"/>
          <w:lang w:val="es-ES"/>
        </w:rPr>
      </w:pPr>
      <w:r w:rsidRPr="00DD36DC">
        <w:rPr>
          <w:b/>
          <w:noProof/>
          <w:color w:val="262626" w:themeColor="text1" w:themeTint="D9"/>
          <w:sz w:val="24"/>
          <w:lang w:val="es-ES"/>
        </w:rPr>
        <w:t>Describa y cuantifique los principales hallazgos y/o impactos generados en el proceso de implementación de la iniciativa</w:t>
      </w:r>
      <w:r>
        <w:rPr>
          <w:b/>
          <w:noProof/>
          <w:color w:val="262626" w:themeColor="text1" w:themeTint="D9"/>
          <w:sz w:val="24"/>
          <w:lang w:val="es-ES"/>
        </w:rPr>
        <w:t xml:space="preserve"> </w:t>
      </w:r>
      <w:r>
        <w:rPr>
          <w:b/>
          <w:noProof/>
          <w:color w:val="FF0000"/>
          <w:sz w:val="24"/>
          <w:lang w:val="es-ES"/>
        </w:rPr>
        <w:t>Máximo 150 Palabras</w: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2B7460" w:rsidRPr="00E22AEF" w:rsidTr="00D32804">
        <w:trPr>
          <w:cnfStyle w:val="100000000000"/>
          <w:trHeight w:hRule="exact" w:val="3288"/>
        </w:trPr>
        <w:sdt>
          <w:sdtPr>
            <w:rPr>
              <w:rStyle w:val="Estilo1"/>
            </w:rPr>
            <w:id w:val="-306400005"/>
            <w:placeholder>
              <w:docPart w:val="F76D6A368A6D40EB9EDCD9AD88C7DC25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2B7460" w:rsidRPr="007B0D6F" w:rsidRDefault="002B7460" w:rsidP="00B567E8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DD36DC" w:rsidRDefault="00DD36DC" w:rsidP="00DD36DC">
      <w:pPr>
        <w:rPr>
          <w:noProof/>
          <w:color w:val="404040"/>
          <w:lang w:val="es-ES"/>
        </w:rPr>
      </w:pPr>
    </w:p>
    <w:p w:rsidR="00C82E51" w:rsidRPr="002B7460" w:rsidRDefault="00C82E51" w:rsidP="00C82E51">
      <w:pPr>
        <w:jc w:val="both"/>
        <w:rPr>
          <w:noProof/>
          <w:color w:val="262626" w:themeColor="text1" w:themeTint="D9"/>
          <w:sz w:val="24"/>
          <w:lang w:val="es-ES"/>
        </w:rPr>
      </w:pPr>
      <w:r w:rsidRPr="00C82E51">
        <w:rPr>
          <w:b/>
          <w:noProof/>
          <w:color w:val="262626" w:themeColor="text1" w:themeTint="D9"/>
          <w:sz w:val="24"/>
          <w:lang w:val="es-ES"/>
        </w:rPr>
        <w:t>Calidad del éxito (nombre 3 razones por las cuales la experiencia puede ser catalogada como exitosa)</w: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2B7460" w:rsidRPr="00E22AEF" w:rsidTr="00D32804">
        <w:trPr>
          <w:cnfStyle w:val="100000000000"/>
          <w:trHeight w:hRule="exact" w:val="3288"/>
        </w:trPr>
        <w:sdt>
          <w:sdtPr>
            <w:rPr>
              <w:rStyle w:val="Estilo1"/>
            </w:rPr>
            <w:id w:val="-508604482"/>
            <w:placeholder>
              <w:docPart w:val="D4E10499B1E747F4A181C1D140A56105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2B7460" w:rsidRPr="002B7460" w:rsidRDefault="002B7460" w:rsidP="00B567E8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2B7460" w:rsidRDefault="002B7460" w:rsidP="00DD36DC">
      <w:pPr>
        <w:rPr>
          <w:b/>
          <w:noProof/>
          <w:color w:val="262626" w:themeColor="text1" w:themeTint="D9"/>
          <w:sz w:val="24"/>
          <w:lang w:val="es-ES"/>
        </w:rPr>
      </w:pPr>
    </w:p>
    <w:p w:rsidR="00DD36DC" w:rsidRPr="002B7460" w:rsidRDefault="00C82E51" w:rsidP="00DD36DC">
      <w:pPr>
        <w:rPr>
          <w:noProof/>
          <w:color w:val="262626" w:themeColor="text1" w:themeTint="D9"/>
          <w:sz w:val="24"/>
          <w:lang w:val="es-ES"/>
        </w:rPr>
      </w:pPr>
      <w:r>
        <w:rPr>
          <w:b/>
          <w:noProof/>
          <w:color w:val="262626" w:themeColor="text1" w:themeTint="D9"/>
          <w:sz w:val="24"/>
          <w:lang w:val="es-ES"/>
        </w:rPr>
        <w:t>Lecciones a</w:t>
      </w:r>
      <w:r w:rsidR="00DD36DC" w:rsidRPr="00DD36DC">
        <w:rPr>
          <w:b/>
          <w:noProof/>
          <w:color w:val="262626" w:themeColor="text1" w:themeTint="D9"/>
          <w:sz w:val="24"/>
          <w:lang w:val="es-ES"/>
        </w:rPr>
        <w:t xml:space="preserve">prendidas en el proceso de implementación de la iniciativa </w:t>
      </w:r>
      <w:r>
        <w:rPr>
          <w:b/>
          <w:noProof/>
          <w:color w:val="FF0000"/>
          <w:sz w:val="24"/>
          <w:lang w:val="es-ES"/>
        </w:rPr>
        <w:t>Máximo 150 Palabras</w:t>
      </w:r>
    </w:p>
    <w:tbl>
      <w:tblPr>
        <w:tblStyle w:val="Tabladeproyecto"/>
        <w:tblW w:w="0" w:type="auto"/>
        <w:shd w:val="clear" w:color="auto" w:fill="FFFFFF" w:themeFill="background1"/>
        <w:tblLook w:val="04A0"/>
      </w:tblPr>
      <w:tblGrid>
        <w:gridCol w:w="9962"/>
      </w:tblGrid>
      <w:tr w:rsidR="002B7460" w:rsidRPr="00E22AEF" w:rsidTr="00D32804">
        <w:trPr>
          <w:cnfStyle w:val="100000000000"/>
          <w:trHeight w:hRule="exact" w:val="3288"/>
        </w:trPr>
        <w:sdt>
          <w:sdtPr>
            <w:rPr>
              <w:rStyle w:val="Estilo1"/>
            </w:rPr>
            <w:id w:val="-1131323199"/>
            <w:placeholder>
              <w:docPart w:val="3B05CC793C344E519BDB08A596E9B923"/>
            </w:placeholder>
            <w:showingPlcHdr/>
          </w:sdtPr>
          <w:sdtEndPr>
            <w:rPr>
              <w:rStyle w:val="Fuentedeprrafopredeter"/>
              <w:bCs w:val="0"/>
              <w:noProof/>
              <w:color w:val="auto"/>
              <w:szCs w:val="22"/>
              <w:lang w:val="es-ES"/>
            </w:rPr>
          </w:sdtEndPr>
          <w:sdtContent>
            <w:tc>
              <w:tcPr>
                <w:tcW w:w="9962" w:type="dxa"/>
                <w:shd w:val="clear" w:color="auto" w:fill="FFFFFF" w:themeFill="background1"/>
                <w:vAlign w:val="top"/>
              </w:tcPr>
              <w:p w:rsidR="002B7460" w:rsidRPr="007B0D6F" w:rsidRDefault="002B7460" w:rsidP="00B567E8">
                <w:pPr>
                  <w:spacing w:before="0"/>
                  <w:ind w:right="-102"/>
                  <w:rPr>
                    <w:b w:val="0"/>
                    <w:noProof/>
                    <w:color w:val="auto"/>
                    <w:szCs w:val="22"/>
                    <w:lang w:val="es-ES"/>
                  </w:rPr>
                </w:pPr>
                <w:r w:rsidRPr="00E22AEF">
                  <w:rPr>
                    <w:rStyle w:val="Textodelmarcadordeposicin"/>
                    <w:b w:val="0"/>
                    <w:color w:val="auto"/>
                    <w:lang w:val="es-CL"/>
                  </w:rPr>
                  <w:t>Haga clic aquí para escribir texto.</w:t>
                </w:r>
              </w:p>
            </w:tc>
          </w:sdtContent>
        </w:sdt>
      </w:tr>
    </w:tbl>
    <w:p w:rsidR="00E061DE" w:rsidRPr="00E22AEF" w:rsidRDefault="00E061DE" w:rsidP="00DD36DC">
      <w:pPr>
        <w:jc w:val="both"/>
        <w:rPr>
          <w:b/>
          <w:i/>
          <w:sz w:val="24"/>
          <w:szCs w:val="24"/>
          <w:lang w:val="es-CL"/>
        </w:rPr>
      </w:pPr>
    </w:p>
    <w:p w:rsidR="00BD57B2" w:rsidRPr="00E061DE" w:rsidRDefault="00DD36DC" w:rsidP="00E061DE">
      <w:pPr>
        <w:jc w:val="both"/>
        <w:rPr>
          <w:i/>
          <w:noProof/>
          <w:color w:val="C00000"/>
          <w:lang w:val="es-ES"/>
        </w:rPr>
      </w:pPr>
      <w:r w:rsidRPr="00E22AEF">
        <w:rPr>
          <w:b/>
          <w:i/>
          <w:color w:val="C00000"/>
          <w:sz w:val="24"/>
          <w:szCs w:val="24"/>
          <w:lang w:val="es-CL"/>
        </w:rPr>
        <w:t>NOTA:   Los antecedentes descritos en el presente formulario, son de exclusiva responsabilidad de los equipos participantes. En caso de que la información suministrada no sea fidedigna, la iniciativa será descalificada.</w:t>
      </w:r>
    </w:p>
    <w:sectPr w:rsidR="00BD57B2" w:rsidRPr="00E061DE" w:rsidSect="007B0D6F">
      <w:headerReference w:type="default" r:id="rId10"/>
      <w:pgSz w:w="12240" w:h="15840" w:code="1"/>
      <w:pgMar w:top="1134" w:right="1134" w:bottom="964" w:left="1134" w:header="720" w:footer="8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61A" w:rsidRDefault="0061361A">
      <w:r>
        <w:separator/>
      </w:r>
    </w:p>
  </w:endnote>
  <w:endnote w:type="continuationSeparator" w:id="0">
    <w:p w:rsidR="0061361A" w:rsidRDefault="00613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61A" w:rsidRDefault="0061361A">
      <w:r>
        <w:separator/>
      </w:r>
    </w:p>
  </w:footnote>
  <w:footnote w:type="continuationSeparator" w:id="0">
    <w:p w:rsidR="0061361A" w:rsidRDefault="006136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6A7" w:rsidRDefault="00550094">
    <w:pPr>
      <w:pStyle w:val="Encabezado"/>
    </w:pPr>
    <w:r>
      <w:rPr>
        <w:noProof/>
        <w:lang w:val="es-CL"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2" o:spid="_x0000_s4097" type="#_x0000_t202" alt="Page number" style="position:absolute;margin-left:-37.8pt;margin-top:0;width:26.7pt;height:24.5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" filled="f" stroked="f" strokeweight=".5pt">
          <v:textbox inset="0,0,0,0">
            <w:txbxContent>
              <w:p w:rsidR="005706A7" w:rsidRDefault="00550094">
                <w:pPr>
                  <w:pStyle w:val="Piedepgina"/>
                </w:pPr>
                <w:r>
                  <w:fldChar w:fldCharType="begin"/>
                </w:r>
                <w:r w:rsidR="00322FA9">
                  <w:instrText xml:space="preserve"> PAGE   \* MERGEFORMAT </w:instrText>
                </w:r>
                <w:r>
                  <w:fldChar w:fldCharType="separate"/>
                </w:r>
                <w:r w:rsidR="0096636F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D6987"/>
    <w:multiLevelType w:val="hybridMultilevel"/>
    <w:tmpl w:val="F32EC362"/>
    <w:lvl w:ilvl="0" w:tplc="87FA0B4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D1577"/>
    <w:multiLevelType w:val="hybridMultilevel"/>
    <w:tmpl w:val="F32EC362"/>
    <w:lvl w:ilvl="0" w:tplc="87FA0B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C0506"/>
    <w:multiLevelType w:val="hybridMultilevel"/>
    <w:tmpl w:val="F32EC362"/>
    <w:lvl w:ilvl="0" w:tplc="87FA0B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cumentProtection w:edit="forms" w:enforcement="1" w:cryptProviderType="rsaAES" w:cryptAlgorithmClass="hash" w:cryptAlgorithmType="typeAny" w:cryptAlgorithmSid="14" w:cryptSpinCount="100000" w:hash="e+JY1oW9fXBnXeSVJ0iT8sIj6syp4pwdAFNMpyFOgCUJD+dexrQznhOQmnuXs9n6ZEst/uR7saXS&#10;DaaFtpiwYg==" w:salt="baKlBQUlpsnWh/Wikl8qKg==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61F8"/>
    <w:rsid w:val="00010A13"/>
    <w:rsid w:val="00011757"/>
    <w:rsid w:val="0009119E"/>
    <w:rsid w:val="000E2E93"/>
    <w:rsid w:val="000F0834"/>
    <w:rsid w:val="00103C78"/>
    <w:rsid w:val="00107FDD"/>
    <w:rsid w:val="00141660"/>
    <w:rsid w:val="0015325D"/>
    <w:rsid w:val="00176568"/>
    <w:rsid w:val="001A1F80"/>
    <w:rsid w:val="001B2A35"/>
    <w:rsid w:val="00203A22"/>
    <w:rsid w:val="002059A1"/>
    <w:rsid w:val="00213C30"/>
    <w:rsid w:val="0025609B"/>
    <w:rsid w:val="002B7460"/>
    <w:rsid w:val="002C0088"/>
    <w:rsid w:val="002F5757"/>
    <w:rsid w:val="00313515"/>
    <w:rsid w:val="00322FA9"/>
    <w:rsid w:val="003647D2"/>
    <w:rsid w:val="00391ABF"/>
    <w:rsid w:val="003A0F8A"/>
    <w:rsid w:val="003D0808"/>
    <w:rsid w:val="003D7A8C"/>
    <w:rsid w:val="00425AED"/>
    <w:rsid w:val="00435B22"/>
    <w:rsid w:val="00477E58"/>
    <w:rsid w:val="004808EB"/>
    <w:rsid w:val="004A3F45"/>
    <w:rsid w:val="00543079"/>
    <w:rsid w:val="00550094"/>
    <w:rsid w:val="005706A7"/>
    <w:rsid w:val="005861F8"/>
    <w:rsid w:val="005E5DD6"/>
    <w:rsid w:val="0061361A"/>
    <w:rsid w:val="006149E0"/>
    <w:rsid w:val="00614C45"/>
    <w:rsid w:val="00624F80"/>
    <w:rsid w:val="00671ABC"/>
    <w:rsid w:val="006A7C7E"/>
    <w:rsid w:val="006C2A60"/>
    <w:rsid w:val="0073196D"/>
    <w:rsid w:val="00754B6A"/>
    <w:rsid w:val="0079717A"/>
    <w:rsid w:val="007B05ED"/>
    <w:rsid w:val="007B0D6F"/>
    <w:rsid w:val="007C57AF"/>
    <w:rsid w:val="007D5C13"/>
    <w:rsid w:val="00804BE6"/>
    <w:rsid w:val="00880845"/>
    <w:rsid w:val="00896B44"/>
    <w:rsid w:val="00896E9B"/>
    <w:rsid w:val="0096636F"/>
    <w:rsid w:val="009713E4"/>
    <w:rsid w:val="00984BD2"/>
    <w:rsid w:val="00997A88"/>
    <w:rsid w:val="009B03D5"/>
    <w:rsid w:val="009C128C"/>
    <w:rsid w:val="00A02280"/>
    <w:rsid w:val="00A050CA"/>
    <w:rsid w:val="00A147FD"/>
    <w:rsid w:val="00A20D8A"/>
    <w:rsid w:val="00A56CD2"/>
    <w:rsid w:val="00A70977"/>
    <w:rsid w:val="00A95E9A"/>
    <w:rsid w:val="00AB7292"/>
    <w:rsid w:val="00B142F9"/>
    <w:rsid w:val="00B264C7"/>
    <w:rsid w:val="00B267A1"/>
    <w:rsid w:val="00B4138F"/>
    <w:rsid w:val="00B94892"/>
    <w:rsid w:val="00BD57B2"/>
    <w:rsid w:val="00C553AF"/>
    <w:rsid w:val="00C82E51"/>
    <w:rsid w:val="00D025EE"/>
    <w:rsid w:val="00D03DA1"/>
    <w:rsid w:val="00D32804"/>
    <w:rsid w:val="00D32C49"/>
    <w:rsid w:val="00D330BC"/>
    <w:rsid w:val="00D37F18"/>
    <w:rsid w:val="00D40799"/>
    <w:rsid w:val="00D45806"/>
    <w:rsid w:val="00D734C4"/>
    <w:rsid w:val="00DA6248"/>
    <w:rsid w:val="00DA7B4F"/>
    <w:rsid w:val="00DD36DC"/>
    <w:rsid w:val="00E061DE"/>
    <w:rsid w:val="00E22AEF"/>
    <w:rsid w:val="00E645B6"/>
    <w:rsid w:val="00F25FF8"/>
    <w:rsid w:val="00F31F10"/>
    <w:rsid w:val="00F4374D"/>
    <w:rsid w:val="00F737B0"/>
    <w:rsid w:val="00F8623B"/>
    <w:rsid w:val="00FA012A"/>
    <w:rsid w:val="00FA7830"/>
    <w:rsid w:val="00FC0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7A"/>
    <w:pPr>
      <w:spacing w:after="0" w:line="240" w:lineRule="auto"/>
    </w:pPr>
    <w:rPr>
      <w:rFonts w:ascii="Calibri" w:hAnsi="Calibri"/>
      <w:color w:val="000000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rsid w:val="007B05ED"/>
    <w:pPr>
      <w:keepNext/>
      <w:keepLines/>
      <w:outlineLvl w:val="0"/>
    </w:pPr>
    <w:rPr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094"/>
    <w:pPr>
      <w:keepNext/>
      <w:keepLines/>
      <w:spacing w:before="360" w:after="120"/>
      <w:outlineLvl w:val="1"/>
    </w:pPr>
    <w:rPr>
      <w:b/>
      <w:bCs/>
      <w:color w:val="5B9BD5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0094"/>
    <w:pPr>
      <w:pBdr>
        <w:left w:val="double" w:sz="18" w:space="4" w:color="1F4E79" w:themeColor="accent1" w:themeShade="80"/>
      </w:pBdr>
      <w:spacing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tuloCar">
    <w:name w:val="Título Car"/>
    <w:basedOn w:val="Fuentedeprrafopredeter"/>
    <w:link w:val="Ttulo"/>
    <w:uiPriority w:val="10"/>
    <w:rsid w:val="0055009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aconcuadrcula">
    <w:name w:val="Table Grid"/>
    <w:basedOn w:val="Tablanormal"/>
    <w:uiPriority w:val="39"/>
    <w:rsid w:val="00550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550094"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50094"/>
    <w:rPr>
      <w:b/>
      <w:bCs/>
      <w:color w:val="5B9BD5" w:themeColor="accen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B05ED"/>
    <w:rPr>
      <w:rFonts w:ascii="Calibri" w:hAnsi="Calibri"/>
      <w:bCs/>
      <w:color w:val="000000" w:themeColor="text1"/>
      <w:sz w:val="22"/>
      <w:szCs w:val="28"/>
    </w:rPr>
  </w:style>
  <w:style w:type="table" w:customStyle="1" w:styleId="Tabladesugerencias">
    <w:name w:val="Tabla de sugerencias"/>
    <w:basedOn w:val="Tablanormal"/>
    <w:uiPriority w:val="99"/>
    <w:rsid w:val="00550094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rsid w:val="00550094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50094"/>
    <w:rPr>
      <w:color w:val="808080"/>
    </w:rPr>
  </w:style>
  <w:style w:type="paragraph" w:styleId="Sinespaciado">
    <w:name w:val="No Spacing"/>
    <w:uiPriority w:val="36"/>
    <w:qFormat/>
    <w:rsid w:val="0055009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50094"/>
    <w:rPr>
      <w:b/>
      <w:bCs/>
      <w:color w:val="5B9BD5" w:themeColor="accent1"/>
      <w:sz w:val="24"/>
      <w:szCs w:val="24"/>
    </w:rPr>
  </w:style>
  <w:style w:type="paragraph" w:styleId="Listaconvietas">
    <w:name w:val="List Bullet"/>
    <w:basedOn w:val="Normal"/>
    <w:uiPriority w:val="1"/>
    <w:unhideWhenUsed/>
    <w:qFormat/>
    <w:rsid w:val="00550094"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rsid w:val="005500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0094"/>
  </w:style>
  <w:style w:type="paragraph" w:styleId="Piedepgina">
    <w:name w:val="footer"/>
    <w:basedOn w:val="Normal"/>
    <w:link w:val="PiedepginaCar"/>
    <w:uiPriority w:val="99"/>
    <w:unhideWhenUsed/>
    <w:rsid w:val="00550094"/>
    <w:pPr>
      <w:spacing w:before="20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0094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Accent1">
    <w:name w:val="Grid Table 4 Accent 1"/>
    <w:basedOn w:val="Tablanormal"/>
    <w:uiPriority w:val="49"/>
    <w:rsid w:val="005500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anormal"/>
    <w:uiPriority w:val="40"/>
    <w:rsid w:val="0055009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proyecto">
    <w:name w:val="Tabla de proyecto"/>
    <w:basedOn w:val="Tablanormal"/>
    <w:uiPriority w:val="99"/>
    <w:rsid w:val="00550094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Decimalesdeltextodelatabla">
    <w:name w:val="Decimales del texto de la tabla"/>
    <w:basedOn w:val="Normal"/>
    <w:uiPriority w:val="12"/>
    <w:qFormat/>
    <w:rsid w:val="00550094"/>
    <w:pPr>
      <w:tabs>
        <w:tab w:val="decimal" w:pos="936"/>
      </w:tabs>
      <w:spacing w:before="120" w:after="120"/>
    </w:pPr>
  </w:style>
  <w:style w:type="paragraph" w:styleId="Firma">
    <w:name w:val="Signature"/>
    <w:basedOn w:val="Normal"/>
    <w:link w:val="FirmaCar"/>
    <w:uiPriority w:val="12"/>
    <w:unhideWhenUsed/>
    <w:qFormat/>
    <w:rsid w:val="00550094"/>
    <w:pPr>
      <w:spacing w:before="960"/>
    </w:pPr>
  </w:style>
  <w:style w:type="character" w:customStyle="1" w:styleId="FirmaCar">
    <w:name w:val="Firma Car"/>
    <w:basedOn w:val="Fuentedeprrafopredeter"/>
    <w:link w:val="Firma"/>
    <w:uiPriority w:val="12"/>
    <w:rsid w:val="00550094"/>
  </w:style>
  <w:style w:type="paragraph" w:customStyle="1" w:styleId="Espacioantes">
    <w:name w:val="Espacio antes"/>
    <w:basedOn w:val="Normal"/>
    <w:uiPriority w:val="2"/>
    <w:qFormat/>
    <w:rsid w:val="00550094"/>
    <w:pPr>
      <w:spacing w:before="240"/>
    </w:pPr>
  </w:style>
  <w:style w:type="character" w:styleId="Refdecomentario">
    <w:name w:val="annotation reference"/>
    <w:basedOn w:val="Fuentedeprrafopredeter"/>
    <w:uiPriority w:val="99"/>
    <w:semiHidden/>
    <w:unhideWhenUsed/>
    <w:rsid w:val="00624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4F8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4F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4F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4F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F80"/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F80"/>
    <w:rPr>
      <w:rFonts w:ascii="Segoe UI" w:hAnsi="Segoe UI" w:cs="Segoe UI"/>
    </w:rPr>
  </w:style>
  <w:style w:type="paragraph" w:styleId="Prrafodelista">
    <w:name w:val="List Paragraph"/>
    <w:basedOn w:val="Normal"/>
    <w:uiPriority w:val="34"/>
    <w:unhideWhenUsed/>
    <w:qFormat/>
    <w:rsid w:val="004A3F45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70977"/>
    <w:pPr>
      <w:spacing w:after="0" w:line="240" w:lineRule="auto"/>
    </w:pPr>
    <w:rPr>
      <w:rFonts w:ascii="Calibri" w:eastAsia="Calibri" w:hAnsi="Calibri" w:cs="Times New Roman"/>
      <w:color w:val="auto"/>
      <w:sz w:val="20"/>
      <w:szCs w:val="20"/>
      <w:lang w:val="es-CL"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loque">
    <w:name w:val="Block Text"/>
    <w:basedOn w:val="Normal"/>
    <w:uiPriority w:val="99"/>
    <w:rsid w:val="00DA6248"/>
    <w:pPr>
      <w:tabs>
        <w:tab w:val="left" w:pos="-720"/>
      </w:tabs>
      <w:suppressAutoHyphens/>
      <w:ind w:left="-426" w:right="-232"/>
      <w:jc w:val="both"/>
    </w:pPr>
    <w:rPr>
      <w:rFonts w:ascii="Courier New" w:eastAsia="Times New Roman" w:hAnsi="Courier New" w:cs="Times New Roman"/>
      <w:color w:val="auto"/>
      <w:spacing w:val="-3"/>
      <w:sz w:val="24"/>
      <w:szCs w:val="20"/>
      <w:lang w:val="es-ES_tradnl" w:eastAsia="es-ES"/>
    </w:rPr>
  </w:style>
  <w:style w:type="character" w:customStyle="1" w:styleId="Estilo1">
    <w:name w:val="Estilo1"/>
    <w:basedOn w:val="Ttulo1Car"/>
    <w:uiPriority w:val="1"/>
    <w:qFormat/>
    <w:rsid w:val="0079717A"/>
    <w:rPr>
      <w:rFonts w:ascii="Calibri" w:hAnsi="Calibri"/>
      <w:b w:val="0"/>
      <w:bCs/>
      <w:caps w:val="0"/>
      <w:smallCaps w:val="0"/>
      <w:strike w:val="0"/>
      <w:dstrike w:val="0"/>
      <w:vanish w:val="0"/>
      <w:color w:val="000000" w:themeColor="text1"/>
      <w:sz w:val="22"/>
      <w:szCs w:val="28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ena\AppData\Roaming\Microsoft\Templates\Autorizaci&#243;n%20de%20camb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177E4-6F81-4EBF-8BB1-094FF98D5EA5}"/>
      </w:docPartPr>
      <w:docPartBody>
        <w:p w:rsidR="00067E98" w:rsidRDefault="000E42F3">
          <w:r w:rsidRPr="006E437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1421A641FF42A3B44BFC5889BE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3851C-DBE6-4E46-B7D0-7DDC4B543433}"/>
      </w:docPartPr>
      <w:docPartBody>
        <w:p w:rsidR="0052719F" w:rsidRDefault="002741ED" w:rsidP="002741ED">
          <w:pPr>
            <w:pStyle w:val="A81421A641FF42A3B44BFC5889BE982F"/>
          </w:pPr>
          <w:r w:rsidRPr="006E437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7746D2DFBA446D887E664A6D4362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A123F-D58A-4B96-88DF-10C37373F426}"/>
      </w:docPartPr>
      <w:docPartBody>
        <w:p w:rsidR="0052719F" w:rsidRDefault="002741ED" w:rsidP="002741ED">
          <w:pPr>
            <w:pStyle w:val="47746D2DFBA446D887E664A6D436270D"/>
          </w:pPr>
          <w:r w:rsidRPr="003D0808">
            <w:rPr>
              <w:rStyle w:val="Textodelmarcadordeposicin"/>
              <w:rFonts w:ascii="Calibri" w:hAnsi="Calibri"/>
              <w:color w:val="000000" w:themeColor="text1"/>
            </w:rPr>
            <w:t>Haga clic aquí para escribir texto.</w:t>
          </w:r>
        </w:p>
      </w:docPartBody>
    </w:docPart>
    <w:docPart>
      <w:docPartPr>
        <w:name w:val="79A9329C350841D3BACACF8C5D7C9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1D215-E20B-4116-ADD6-439360F14E2A}"/>
      </w:docPartPr>
      <w:docPartBody>
        <w:p w:rsidR="0052719F" w:rsidRDefault="002741ED" w:rsidP="002741ED">
          <w:pPr>
            <w:pStyle w:val="79A9329C350841D3BACACF8C5D7C9154"/>
          </w:pPr>
          <w:r w:rsidRPr="003D0808">
            <w:rPr>
              <w:rStyle w:val="Textodelmarcadordeposicin"/>
              <w:rFonts w:ascii="Calibri" w:hAnsi="Calibri"/>
              <w:color w:val="000000" w:themeColor="text1"/>
            </w:rPr>
            <w:t>Elija un elemento.</w:t>
          </w:r>
        </w:p>
      </w:docPartBody>
    </w:docPart>
    <w:docPart>
      <w:docPartPr>
        <w:name w:val="E64ADDD53D2642C2A0F920A0EBD1B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C6356-65CC-4E85-BE62-088314E0981F}"/>
      </w:docPartPr>
      <w:docPartBody>
        <w:p w:rsidR="0052719F" w:rsidRDefault="002741ED" w:rsidP="002741ED">
          <w:pPr>
            <w:pStyle w:val="E64ADDD53D2642C2A0F920A0EBD1BD21"/>
          </w:pPr>
          <w:r w:rsidRPr="003D0808">
            <w:rPr>
              <w:rStyle w:val="Textodelmarcadordeposicin"/>
              <w:rFonts w:ascii="Calibri" w:hAnsi="Calibri"/>
              <w:color w:val="000000" w:themeColor="text1"/>
            </w:rPr>
            <w:t>Haga clic aquí para escribir texto.</w:t>
          </w:r>
        </w:p>
      </w:docPartBody>
    </w:docPart>
    <w:docPart>
      <w:docPartPr>
        <w:name w:val="209882DAFCBA4D828C6EE10D2E510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1B88-1991-4B48-BA75-72BBD96199BF}"/>
      </w:docPartPr>
      <w:docPartBody>
        <w:p w:rsidR="0052719F" w:rsidRDefault="002741ED" w:rsidP="002741ED">
          <w:pPr>
            <w:pStyle w:val="209882DAFCBA4D828C6EE10D2E510184"/>
          </w:pPr>
          <w:r w:rsidRPr="003D0808">
            <w:rPr>
              <w:rStyle w:val="Textodelmarcadordeposicin"/>
              <w:rFonts w:ascii="Calibri" w:hAnsi="Calibri"/>
              <w:color w:val="000000" w:themeColor="text1"/>
            </w:rPr>
            <w:t>Haga clic aquí para escribir texto.</w:t>
          </w:r>
        </w:p>
      </w:docPartBody>
    </w:docPart>
    <w:docPart>
      <w:docPartPr>
        <w:name w:val="455D5A9F53B3423A9A477643927FB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ABF0-26E9-42A2-AC5D-0B8C8978A19F}"/>
      </w:docPartPr>
      <w:docPartBody>
        <w:p w:rsidR="0052719F" w:rsidRDefault="002741ED" w:rsidP="002741ED">
          <w:pPr>
            <w:pStyle w:val="455D5A9F53B3423A9A477643927FBD32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6DA09B3296424083B3A3D3415D9B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6DF70-B44C-4296-9258-DC15883517E1}"/>
      </w:docPartPr>
      <w:docPartBody>
        <w:p w:rsidR="0052719F" w:rsidRDefault="002741ED" w:rsidP="002741ED">
          <w:pPr>
            <w:pStyle w:val="6DA09B3296424083B3A3D3415D9BEF0E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C5BD8FFF43964461A927D954AD294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B7244-3C4F-43E9-BE2A-E21AF1FAF58B}"/>
      </w:docPartPr>
      <w:docPartBody>
        <w:p w:rsidR="0052719F" w:rsidRDefault="002741ED" w:rsidP="002741ED">
          <w:pPr>
            <w:pStyle w:val="C5BD8FFF43964461A927D954AD294315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EDC4FA64C07C4B80BE389B9C50420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60B91-EE52-49E5-9221-4E483E1F25C7}"/>
      </w:docPartPr>
      <w:docPartBody>
        <w:p w:rsidR="0052719F" w:rsidRDefault="002741ED" w:rsidP="002741ED">
          <w:pPr>
            <w:pStyle w:val="EDC4FA64C07C4B80BE389B9C50420D8D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7F10C240F81340C79B3EB17BCD93F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22FC9-572A-4AD3-854B-8AF97D06B129}"/>
      </w:docPartPr>
      <w:docPartBody>
        <w:p w:rsidR="0052719F" w:rsidRDefault="002741ED" w:rsidP="002741ED">
          <w:pPr>
            <w:pStyle w:val="7F10C240F81340C79B3EB17BCD93F069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0C6C2716BB034D44B66D28E48B14E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D8D99-824D-42CA-9D88-E82F97AE6762}"/>
      </w:docPartPr>
      <w:docPartBody>
        <w:p w:rsidR="0052719F" w:rsidRDefault="002741ED" w:rsidP="002741ED">
          <w:pPr>
            <w:pStyle w:val="0C6C2716BB034D44B66D28E48B14E5D1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0BE8462131D3472D89E18BB45D2E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9F178-329E-4666-90B5-7D7C1FF9B832}"/>
      </w:docPartPr>
      <w:docPartBody>
        <w:p w:rsidR="0052719F" w:rsidRDefault="002741ED" w:rsidP="002741ED">
          <w:pPr>
            <w:pStyle w:val="0BE8462131D3472D89E18BB45D2EDD78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FD78338F27FE4013BA87F4894F812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1DD2D-F49B-4830-A12C-CC5CB8AFC33D}"/>
      </w:docPartPr>
      <w:docPartBody>
        <w:p w:rsidR="0052719F" w:rsidRDefault="002741ED" w:rsidP="002741ED">
          <w:pPr>
            <w:pStyle w:val="FD78338F27FE4013BA87F4894F8125BB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065ABF612F4843BC837D38129AF38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3FE9-F121-43C8-BF53-1CCCF4C56C52}"/>
      </w:docPartPr>
      <w:docPartBody>
        <w:p w:rsidR="0052719F" w:rsidRDefault="002741ED" w:rsidP="002741ED">
          <w:pPr>
            <w:pStyle w:val="065ABF612F4843BC837D38129AF38921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5AFAB66D7F5042B6A49E89CD794EE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76DA-8C24-41AC-9C22-256E521B675D}"/>
      </w:docPartPr>
      <w:docPartBody>
        <w:p w:rsidR="0052719F" w:rsidRDefault="002741ED" w:rsidP="002741ED">
          <w:pPr>
            <w:pStyle w:val="5AFAB66D7F5042B6A49E89CD794EE1E0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B05CC060BB9B4D50BBDA49744931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6A009-56EC-4D77-BA1F-341EE03D5C88}"/>
      </w:docPartPr>
      <w:docPartBody>
        <w:p w:rsidR="0052719F" w:rsidRDefault="002741ED" w:rsidP="002741ED">
          <w:pPr>
            <w:pStyle w:val="B05CC060BB9B4D50BBDA497449311B10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E03B1D1AECC64B4CA6FB7C07D04DD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E58E-F03A-495E-A462-A859AE28C56B}"/>
      </w:docPartPr>
      <w:docPartBody>
        <w:p w:rsidR="0052719F" w:rsidRDefault="002741ED" w:rsidP="002741ED">
          <w:pPr>
            <w:pStyle w:val="E03B1D1AECC64B4CA6FB7C07D04DD509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816829733FB14D428973145C313C7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192C5-4439-4235-BCC6-BB98C7E49299}"/>
      </w:docPartPr>
      <w:docPartBody>
        <w:p w:rsidR="0052719F" w:rsidRDefault="002741ED" w:rsidP="002741ED">
          <w:pPr>
            <w:pStyle w:val="816829733FB14D428973145C313C7087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21968F06B51A44AE8FECDBE497752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965E5-AAF8-408E-A867-CF9A1F3F8702}"/>
      </w:docPartPr>
      <w:docPartBody>
        <w:p w:rsidR="0052719F" w:rsidRDefault="002741ED" w:rsidP="002741ED">
          <w:pPr>
            <w:pStyle w:val="21968F06B51A44AE8FECDBE4977521C9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59765D6F2F024371AB3FBBABF0BAE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7E049-E4E1-44A3-9931-AE49DE2C59D1}"/>
      </w:docPartPr>
      <w:docPartBody>
        <w:p w:rsidR="0052719F" w:rsidRDefault="002741ED" w:rsidP="002741ED">
          <w:pPr>
            <w:pStyle w:val="59765D6F2F024371AB3FBBABF0BAE067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922A1BD7BC36472987AB21DB5DC3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15A29-24CB-49E6-ACEA-3DE202CAFAAD}"/>
      </w:docPartPr>
      <w:docPartBody>
        <w:p w:rsidR="0052719F" w:rsidRDefault="002741ED" w:rsidP="002741ED">
          <w:pPr>
            <w:pStyle w:val="922A1BD7BC36472987AB21DB5DC380E0"/>
          </w:pPr>
          <w:r w:rsidRPr="006A7C7E">
            <w:rPr>
              <w:rStyle w:val="Textodelmarcadordeposicin"/>
              <w:b/>
              <w:color w:val="000000" w:themeColor="text1"/>
            </w:rPr>
            <w:t>Haga clic aquí para escribir una fecha.</w:t>
          </w:r>
        </w:p>
      </w:docPartBody>
    </w:docPart>
    <w:docPart>
      <w:docPartPr>
        <w:name w:val="0A8049CD0CF247408AAA1DD769157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BCE2-BF77-46C8-8E7E-CCFC96EB237C}"/>
      </w:docPartPr>
      <w:docPartBody>
        <w:p w:rsidR="0052719F" w:rsidRDefault="002741ED" w:rsidP="002741ED">
          <w:pPr>
            <w:pStyle w:val="0A8049CD0CF247408AAA1DD769157A7B"/>
          </w:pPr>
          <w:r w:rsidRPr="006A7C7E">
            <w:rPr>
              <w:rStyle w:val="Textodelmarcadordeposicin"/>
              <w:b/>
              <w:color w:val="000000" w:themeColor="text1"/>
            </w:rPr>
            <w:t>Haga clic aquí para escribir una fecha.</w:t>
          </w:r>
        </w:p>
      </w:docPartBody>
    </w:docPart>
    <w:docPart>
      <w:docPartPr>
        <w:name w:val="B014D2AC6AB745B7A0BD42DEFB5DA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2D8A-F852-439C-B13B-35C5F9E7C72B}"/>
      </w:docPartPr>
      <w:docPartBody>
        <w:p w:rsidR="000D25A2" w:rsidRDefault="0052719F" w:rsidP="0052719F">
          <w:pPr>
            <w:pStyle w:val="B014D2AC6AB745B7A0BD42DEFB5DAEBD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AA82B0149E154818B2045410E2873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F11-ECF1-4470-ABA9-9C99FC93EC35}"/>
      </w:docPartPr>
      <w:docPartBody>
        <w:p w:rsidR="000D25A2" w:rsidRDefault="0052719F" w:rsidP="0052719F">
          <w:pPr>
            <w:pStyle w:val="AA82B0149E154818B2045410E2873EC5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248E3EBFC54C421F9C3418DB291B7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EAFAF-02ED-436B-8542-A1229EC13960}"/>
      </w:docPartPr>
      <w:docPartBody>
        <w:p w:rsidR="000D25A2" w:rsidRDefault="0052719F" w:rsidP="0052719F">
          <w:pPr>
            <w:pStyle w:val="248E3EBFC54C421F9C3418DB291B75DC"/>
          </w:pPr>
          <w:r w:rsidRPr="0073196D">
            <w:rPr>
              <w:rStyle w:val="Textodelmarcadordeposicin"/>
              <w:color w:val="000000" w:themeColor="text1"/>
            </w:rPr>
            <w:t>Haga clic aquí para escribir texto.</w:t>
          </w:r>
        </w:p>
      </w:docPartBody>
    </w:docPart>
    <w:docPart>
      <w:docPartPr>
        <w:name w:val="8994FA8FD5844A50B714A0757E21B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227E9-53F5-4658-87E3-A6639FCAF5DD}"/>
      </w:docPartPr>
      <w:docPartBody>
        <w:p w:rsidR="002D0D5A" w:rsidRDefault="000D25A2" w:rsidP="000D25A2">
          <w:pPr>
            <w:pStyle w:val="8994FA8FD5844A50B714A0757E21B90A"/>
          </w:pPr>
          <w:r w:rsidRPr="006E437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21EA18F4CB4E21BFCD9D9FC811C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3AD56-F80E-452E-AA16-9AF268B2E72C}"/>
      </w:docPartPr>
      <w:docPartBody>
        <w:p w:rsidR="002D0D5A" w:rsidRDefault="000D25A2" w:rsidP="000D25A2">
          <w:pPr>
            <w:pStyle w:val="0C21EA18F4CB4E21BFCD9D9FC811C568"/>
          </w:pPr>
          <w:r w:rsidRPr="006E437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F078EBE2DB473EBBA3D66CEACDB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5FD8F-8D48-41DE-A4A6-51EDCCC0B4BB}"/>
      </w:docPartPr>
      <w:docPartBody>
        <w:p w:rsidR="002D0D5A" w:rsidRDefault="000D25A2" w:rsidP="000D25A2">
          <w:pPr>
            <w:pStyle w:val="FDF078EBE2DB473EBBA3D66CEACDB08A"/>
          </w:pPr>
          <w:r w:rsidRPr="006E437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38E99F19D64B09864D459007FAF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AED9E-8201-42E9-A4F5-39F57302AE18}"/>
      </w:docPartPr>
      <w:docPartBody>
        <w:p w:rsidR="002D0D5A" w:rsidRDefault="000D25A2" w:rsidP="000D25A2">
          <w:pPr>
            <w:pStyle w:val="B138E99F19D64B09864D459007FAF3C4"/>
          </w:pPr>
          <w:r w:rsidRPr="006E4376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92AF8"/>
    <w:rsid w:val="00047566"/>
    <w:rsid w:val="00067E98"/>
    <w:rsid w:val="000D25A2"/>
    <w:rsid w:val="000E42F3"/>
    <w:rsid w:val="002741ED"/>
    <w:rsid w:val="002948DE"/>
    <w:rsid w:val="002D0D5A"/>
    <w:rsid w:val="00335CEA"/>
    <w:rsid w:val="00403C1B"/>
    <w:rsid w:val="00455993"/>
    <w:rsid w:val="00492AF8"/>
    <w:rsid w:val="0052719F"/>
    <w:rsid w:val="0057773E"/>
    <w:rsid w:val="0062342E"/>
    <w:rsid w:val="00980F23"/>
    <w:rsid w:val="009976C5"/>
    <w:rsid w:val="00CD7D39"/>
    <w:rsid w:val="00E646F4"/>
    <w:rsid w:val="00FE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B65132AE9D44B087A979B0E3ED3EBF">
    <w:name w:val="3DB65132AE9D44B087A979B0E3ED3EBF"/>
    <w:rsid w:val="00980F23"/>
  </w:style>
  <w:style w:type="paragraph" w:customStyle="1" w:styleId="54C4573D001641F3AA938DD75CA01449">
    <w:name w:val="54C4573D001641F3AA938DD75CA01449"/>
    <w:rsid w:val="00980F23"/>
  </w:style>
  <w:style w:type="paragraph" w:customStyle="1" w:styleId="40E169BF2C5C4CA3A0E7DEA64E88ABA7">
    <w:name w:val="40E169BF2C5C4CA3A0E7DEA64E88ABA7"/>
    <w:rsid w:val="00980F23"/>
  </w:style>
  <w:style w:type="paragraph" w:customStyle="1" w:styleId="2763E0AC77444DB3A2AE7C6ABF92010B">
    <w:name w:val="2763E0AC77444DB3A2AE7C6ABF92010B"/>
    <w:rsid w:val="00980F23"/>
  </w:style>
  <w:style w:type="paragraph" w:customStyle="1" w:styleId="6BBCDDAD3DED4A39B321336AF830D724">
    <w:name w:val="6BBCDDAD3DED4A39B321336AF830D724"/>
    <w:rsid w:val="00980F23"/>
  </w:style>
  <w:style w:type="character" w:styleId="Textodelmarcadordeposicin">
    <w:name w:val="Placeholder Text"/>
    <w:basedOn w:val="Fuentedeprrafopredeter"/>
    <w:uiPriority w:val="99"/>
    <w:semiHidden/>
    <w:rsid w:val="000D25A2"/>
    <w:rPr>
      <w:color w:val="808080"/>
    </w:rPr>
  </w:style>
  <w:style w:type="paragraph" w:customStyle="1" w:styleId="F702E4BF827046EF8233E1D9F46A7B14">
    <w:name w:val="F702E4BF827046EF8233E1D9F46A7B14"/>
    <w:rsid w:val="00980F23"/>
  </w:style>
  <w:style w:type="paragraph" w:customStyle="1" w:styleId="D861DB050E90462A83AD278A342F379D">
    <w:name w:val="D861DB050E90462A83AD278A342F379D"/>
    <w:rsid w:val="00492AF8"/>
  </w:style>
  <w:style w:type="paragraph" w:customStyle="1" w:styleId="784D637E24394FE6811D8B7FF7B345AB">
    <w:name w:val="784D637E24394FE6811D8B7FF7B345AB"/>
    <w:rsid w:val="00492AF8"/>
  </w:style>
  <w:style w:type="paragraph" w:customStyle="1" w:styleId="F92786B83B6C4505856EB7A39E6CB7E6">
    <w:name w:val="F92786B83B6C4505856EB7A39E6CB7E6"/>
    <w:rsid w:val="00492AF8"/>
  </w:style>
  <w:style w:type="paragraph" w:customStyle="1" w:styleId="36AD7C5F32C544C6801072599B857A87">
    <w:name w:val="36AD7C5F32C544C6801072599B857A87"/>
    <w:rsid w:val="00492AF8"/>
  </w:style>
  <w:style w:type="paragraph" w:customStyle="1" w:styleId="AFD3A84B059D4E8398FD6C953C641A1E">
    <w:name w:val="AFD3A84B059D4E8398FD6C953C641A1E"/>
    <w:rsid w:val="00492AF8"/>
  </w:style>
  <w:style w:type="paragraph" w:customStyle="1" w:styleId="2B0C5831C45F42D9901414D03508022D">
    <w:name w:val="2B0C5831C45F42D9901414D03508022D"/>
    <w:rsid w:val="00492AF8"/>
  </w:style>
  <w:style w:type="paragraph" w:customStyle="1" w:styleId="F6CE4C2A5AF644529E439C51AB4283F1">
    <w:name w:val="F6CE4C2A5AF644529E439C51AB4283F1"/>
    <w:rsid w:val="000E42F3"/>
  </w:style>
  <w:style w:type="paragraph" w:customStyle="1" w:styleId="5B39EEFF7168494184D803D1027FE3A9">
    <w:name w:val="5B39EEFF7168494184D803D1027FE3A9"/>
    <w:rsid w:val="000E42F3"/>
  </w:style>
  <w:style w:type="paragraph" w:customStyle="1" w:styleId="99DF2818960F40AA90A648D47D247AA3">
    <w:name w:val="99DF2818960F40AA90A648D47D247AA3"/>
    <w:rsid w:val="00067E98"/>
  </w:style>
  <w:style w:type="paragraph" w:customStyle="1" w:styleId="9DB3A33DA5A9485A998A8D682D4D6FE7">
    <w:name w:val="9DB3A33DA5A9485A998A8D682D4D6FE7"/>
    <w:rsid w:val="00067E98"/>
  </w:style>
  <w:style w:type="paragraph" w:customStyle="1" w:styleId="21CA77DC8F6C4E01AFA41E49C469F725">
    <w:name w:val="21CA77DC8F6C4E01AFA41E49C469F725"/>
    <w:rsid w:val="00067E98"/>
  </w:style>
  <w:style w:type="paragraph" w:customStyle="1" w:styleId="FC3EE550240A467DBAA1598602F9F6B9">
    <w:name w:val="FC3EE550240A467DBAA1598602F9F6B9"/>
    <w:rsid w:val="00067E98"/>
  </w:style>
  <w:style w:type="paragraph" w:customStyle="1" w:styleId="4A6F9B9FE1AB4152880DCAE7CEE65679">
    <w:name w:val="4A6F9B9FE1AB4152880DCAE7CEE65679"/>
    <w:rsid w:val="00067E98"/>
  </w:style>
  <w:style w:type="paragraph" w:customStyle="1" w:styleId="439301A596EC437BAC2CA691D763BEE7">
    <w:name w:val="439301A596EC437BAC2CA691D763BEE7"/>
    <w:rsid w:val="00067E98"/>
  </w:style>
  <w:style w:type="paragraph" w:customStyle="1" w:styleId="433D1DE8F5354E7E82BB05A052DCEE19">
    <w:name w:val="433D1DE8F5354E7E82BB05A052DCEE19"/>
    <w:rsid w:val="00067E98"/>
  </w:style>
  <w:style w:type="paragraph" w:customStyle="1" w:styleId="29D288105AB14EF6AD49A1775DB2FAC0">
    <w:name w:val="29D288105AB14EF6AD49A1775DB2FAC0"/>
    <w:rsid w:val="00067E98"/>
  </w:style>
  <w:style w:type="paragraph" w:customStyle="1" w:styleId="F618DF7645BD4C5C86C265346EE3EF4C">
    <w:name w:val="F618DF7645BD4C5C86C265346EE3EF4C"/>
    <w:rsid w:val="00067E98"/>
  </w:style>
  <w:style w:type="paragraph" w:customStyle="1" w:styleId="6028B9F1B9A4413C83F67248584EF055">
    <w:name w:val="6028B9F1B9A4413C83F67248584EF055"/>
    <w:rsid w:val="00067E98"/>
  </w:style>
  <w:style w:type="paragraph" w:customStyle="1" w:styleId="A81421A641FF42A3B44BFC5889BE982F">
    <w:name w:val="A81421A641FF42A3B44BFC5889BE982F"/>
    <w:rsid w:val="002741ED"/>
  </w:style>
  <w:style w:type="paragraph" w:customStyle="1" w:styleId="7E9AFCCC506149D89128B814EE7A030B">
    <w:name w:val="7E9AFCCC506149D89128B814EE7A030B"/>
    <w:rsid w:val="002741ED"/>
  </w:style>
  <w:style w:type="paragraph" w:customStyle="1" w:styleId="B0040FE2097047BE88A5B4A0C8DFA056">
    <w:name w:val="B0040FE2097047BE88A5B4A0C8DFA056"/>
    <w:rsid w:val="002741ED"/>
  </w:style>
  <w:style w:type="paragraph" w:customStyle="1" w:styleId="A78A37E8BBC84776BF21FEC83D9550E5">
    <w:name w:val="A78A37E8BBC84776BF21FEC83D9550E5"/>
    <w:rsid w:val="002741ED"/>
  </w:style>
  <w:style w:type="paragraph" w:customStyle="1" w:styleId="497E06D012204E55968F5173CBF18656">
    <w:name w:val="497E06D012204E55968F5173CBF18656"/>
    <w:rsid w:val="002741ED"/>
  </w:style>
  <w:style w:type="paragraph" w:customStyle="1" w:styleId="3F8DCCB199E54FF09F9DE075FB8CDFCC">
    <w:name w:val="3F8DCCB199E54FF09F9DE075FB8CDFCC"/>
    <w:rsid w:val="002741ED"/>
  </w:style>
  <w:style w:type="paragraph" w:customStyle="1" w:styleId="88866F8F55F8421A8D9BE26295060FEA">
    <w:name w:val="88866F8F55F8421A8D9BE26295060FEA"/>
    <w:rsid w:val="002741ED"/>
  </w:style>
  <w:style w:type="paragraph" w:customStyle="1" w:styleId="F4D36C8132A040F5A5B3222CAE2710DB">
    <w:name w:val="F4D36C8132A040F5A5B3222CAE2710DB"/>
    <w:rsid w:val="002741ED"/>
  </w:style>
  <w:style w:type="paragraph" w:customStyle="1" w:styleId="A8A2E3073BB54896A198AF62A79334FD">
    <w:name w:val="A8A2E3073BB54896A198AF62A79334FD"/>
    <w:rsid w:val="002741ED"/>
  </w:style>
  <w:style w:type="paragraph" w:customStyle="1" w:styleId="69A39ED91504471F866DA4ACE592E4EC">
    <w:name w:val="69A39ED91504471F866DA4ACE592E4EC"/>
    <w:rsid w:val="002741ED"/>
  </w:style>
  <w:style w:type="paragraph" w:customStyle="1" w:styleId="47746D2DFBA446D887E664A6D436270D">
    <w:name w:val="47746D2DFBA446D887E664A6D436270D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79A9329C350841D3BACACF8C5D7C9154">
    <w:name w:val="79A9329C350841D3BACACF8C5D7C9154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E64ADDD53D2642C2A0F920A0EBD1BD21">
    <w:name w:val="E64ADDD53D2642C2A0F920A0EBD1BD21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209882DAFCBA4D828C6EE10D2E510184">
    <w:name w:val="209882DAFCBA4D828C6EE10D2E510184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455D5A9F53B3423A9A477643927FBD32">
    <w:name w:val="455D5A9F53B3423A9A477643927FBD32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6DA09B3296424083B3A3D3415D9BEF0E">
    <w:name w:val="6DA09B3296424083B3A3D3415D9BEF0E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C5BD8FFF43964461A927D954AD294315">
    <w:name w:val="C5BD8FFF43964461A927D954AD294315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EDC4FA64C07C4B80BE389B9C50420D8D">
    <w:name w:val="EDC4FA64C07C4B80BE389B9C50420D8D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7F10C240F81340C79B3EB17BCD93F069">
    <w:name w:val="7F10C240F81340C79B3EB17BCD93F069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0C6C2716BB034D44B66D28E48B14E5D1">
    <w:name w:val="0C6C2716BB034D44B66D28E48B14E5D1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0BE8462131D3472D89E18BB45D2EDD78">
    <w:name w:val="0BE8462131D3472D89E18BB45D2EDD78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FD78338F27FE4013BA87F4894F8125BB">
    <w:name w:val="FD78338F27FE4013BA87F4894F8125BB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065ABF612F4843BC837D38129AF38921">
    <w:name w:val="065ABF612F4843BC837D38129AF38921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5AFAB66D7F5042B6A49E89CD794EE1E0">
    <w:name w:val="5AFAB66D7F5042B6A49E89CD794EE1E0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B05CC060BB9B4D50BBDA497449311B10">
    <w:name w:val="B05CC060BB9B4D50BBDA497449311B10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E03B1D1AECC64B4CA6FB7C07D04DD509">
    <w:name w:val="E03B1D1AECC64B4CA6FB7C07D04DD509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816829733FB14D428973145C313C7087">
    <w:name w:val="816829733FB14D428973145C313C7087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21968F06B51A44AE8FECDBE4977521C9">
    <w:name w:val="21968F06B51A44AE8FECDBE4977521C9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59765D6F2F024371AB3FBBABF0BAE067">
    <w:name w:val="59765D6F2F024371AB3FBBABF0BAE067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922A1BD7BC36472987AB21DB5DC380E0">
    <w:name w:val="922A1BD7BC36472987AB21DB5DC380E0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0A8049CD0CF247408AAA1DD769157A7B">
    <w:name w:val="0A8049CD0CF247408AAA1DD769157A7B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32719736A2E94C3D94DC76227B093EEF">
    <w:name w:val="32719736A2E94C3D94DC76227B093EEF"/>
    <w:rsid w:val="002741ED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customStyle="1" w:styleId="156A9D6B396D4D9D8200EE02E3298213">
    <w:name w:val="156A9D6B396D4D9D8200EE02E3298213"/>
    <w:rsid w:val="002741ED"/>
  </w:style>
  <w:style w:type="paragraph" w:customStyle="1" w:styleId="6A94F19FE1E04C0481887A96DD52CAAA">
    <w:name w:val="6A94F19FE1E04C0481887A96DD52CAAA"/>
    <w:rsid w:val="002741ED"/>
  </w:style>
  <w:style w:type="paragraph" w:customStyle="1" w:styleId="637C112AB4904D03900DCA352DAE3A32">
    <w:name w:val="637C112AB4904D03900DCA352DAE3A32"/>
    <w:rsid w:val="002741ED"/>
  </w:style>
  <w:style w:type="paragraph" w:customStyle="1" w:styleId="F060026F24444A95B2F93490F44F6C16">
    <w:name w:val="F060026F24444A95B2F93490F44F6C16"/>
    <w:rsid w:val="002741ED"/>
  </w:style>
  <w:style w:type="paragraph" w:customStyle="1" w:styleId="3BA7C7D8E1E044EEB195B3B4ECD0FDAD">
    <w:name w:val="3BA7C7D8E1E044EEB195B3B4ECD0FDAD"/>
    <w:rsid w:val="002741ED"/>
  </w:style>
  <w:style w:type="paragraph" w:customStyle="1" w:styleId="6AEC28A44865457ABC985F8FC8305441">
    <w:name w:val="6AEC28A44865457ABC985F8FC8305441"/>
    <w:rsid w:val="002741ED"/>
  </w:style>
  <w:style w:type="paragraph" w:customStyle="1" w:styleId="F4DB523FE3C34D2BB285B7062EEB49A3">
    <w:name w:val="F4DB523FE3C34D2BB285B7062EEB49A3"/>
    <w:rsid w:val="002741ED"/>
  </w:style>
  <w:style w:type="paragraph" w:customStyle="1" w:styleId="97FBC688D60B4CE08F1189AE00702899">
    <w:name w:val="97FBC688D60B4CE08F1189AE00702899"/>
    <w:rsid w:val="002741ED"/>
  </w:style>
  <w:style w:type="paragraph" w:customStyle="1" w:styleId="66126126D0A1459EA451F8FB508C0DAA">
    <w:name w:val="66126126D0A1459EA451F8FB508C0DAA"/>
    <w:rsid w:val="002741ED"/>
  </w:style>
  <w:style w:type="paragraph" w:customStyle="1" w:styleId="E85A897B77E14E5CB6EA121F4585429D">
    <w:name w:val="E85A897B77E14E5CB6EA121F4585429D"/>
    <w:rsid w:val="002741ED"/>
  </w:style>
  <w:style w:type="paragraph" w:customStyle="1" w:styleId="8676B3DE176B43FD839FE88EDF6CEC32">
    <w:name w:val="8676B3DE176B43FD839FE88EDF6CEC32"/>
    <w:rsid w:val="002741ED"/>
  </w:style>
  <w:style w:type="paragraph" w:customStyle="1" w:styleId="ABE96D6F17144FF3B1D1D222D1148B53">
    <w:name w:val="ABE96D6F17144FF3B1D1D222D1148B53"/>
    <w:rsid w:val="002741ED"/>
  </w:style>
  <w:style w:type="paragraph" w:customStyle="1" w:styleId="4228090B5EE14CAF94ECD880586B2B6B">
    <w:name w:val="4228090B5EE14CAF94ECD880586B2B6B"/>
    <w:rsid w:val="002741ED"/>
  </w:style>
  <w:style w:type="paragraph" w:customStyle="1" w:styleId="23C3BB8F2DD641E09A4CCD9ACF0F6988">
    <w:name w:val="23C3BB8F2DD641E09A4CCD9ACF0F6988"/>
    <w:rsid w:val="002741ED"/>
  </w:style>
  <w:style w:type="paragraph" w:customStyle="1" w:styleId="DDD73AB703024E77A544D95C3D42343A">
    <w:name w:val="DDD73AB703024E77A544D95C3D42343A"/>
    <w:rsid w:val="002741ED"/>
  </w:style>
  <w:style w:type="paragraph" w:customStyle="1" w:styleId="E9DBBE8950994966A40CF620295871A1">
    <w:name w:val="E9DBBE8950994966A40CF620295871A1"/>
    <w:rsid w:val="002741ED"/>
  </w:style>
  <w:style w:type="paragraph" w:customStyle="1" w:styleId="277C64A950064A81A3AF83C76275AF03">
    <w:name w:val="277C64A950064A81A3AF83C76275AF03"/>
    <w:rsid w:val="002741ED"/>
  </w:style>
  <w:style w:type="paragraph" w:customStyle="1" w:styleId="C6A9B36DB37D436A9926FD9B9A90DE2D">
    <w:name w:val="C6A9B36DB37D436A9926FD9B9A90DE2D"/>
    <w:rsid w:val="002741ED"/>
  </w:style>
  <w:style w:type="paragraph" w:customStyle="1" w:styleId="AB7160A2E5704FD1878BDA6274478249">
    <w:name w:val="AB7160A2E5704FD1878BDA6274478249"/>
    <w:rsid w:val="002741ED"/>
  </w:style>
  <w:style w:type="paragraph" w:customStyle="1" w:styleId="52202DC2BC3B4F3DA894A399C968A640">
    <w:name w:val="52202DC2BC3B4F3DA894A399C968A640"/>
    <w:rsid w:val="002741ED"/>
  </w:style>
  <w:style w:type="paragraph" w:customStyle="1" w:styleId="B014D2AC6AB745B7A0BD42DEFB5DAEBD">
    <w:name w:val="B014D2AC6AB745B7A0BD42DEFB5DAEBD"/>
    <w:rsid w:val="0052719F"/>
  </w:style>
  <w:style w:type="paragraph" w:customStyle="1" w:styleId="AA82B0149E154818B2045410E2873EC5">
    <w:name w:val="AA82B0149E154818B2045410E2873EC5"/>
    <w:rsid w:val="0052719F"/>
  </w:style>
  <w:style w:type="paragraph" w:customStyle="1" w:styleId="248E3EBFC54C421F9C3418DB291B75DC">
    <w:name w:val="248E3EBFC54C421F9C3418DB291B75DC"/>
    <w:rsid w:val="0052719F"/>
  </w:style>
  <w:style w:type="paragraph" w:customStyle="1" w:styleId="06210688DF7C425EA2D05DACE1EBB634">
    <w:name w:val="06210688DF7C425EA2D05DACE1EBB634"/>
    <w:rsid w:val="0052719F"/>
  </w:style>
  <w:style w:type="paragraph" w:customStyle="1" w:styleId="3B717339A0894EA6AA15965FC1640933">
    <w:name w:val="3B717339A0894EA6AA15965FC1640933"/>
    <w:rsid w:val="000D25A2"/>
  </w:style>
  <w:style w:type="paragraph" w:customStyle="1" w:styleId="7DC09E0E63754DEF9408D5AB19215FDA">
    <w:name w:val="7DC09E0E63754DEF9408D5AB19215FDA"/>
    <w:rsid w:val="000D25A2"/>
  </w:style>
  <w:style w:type="paragraph" w:customStyle="1" w:styleId="B5ADE865EA314584969700B16DA3C56B">
    <w:name w:val="B5ADE865EA314584969700B16DA3C56B"/>
    <w:rsid w:val="000D25A2"/>
  </w:style>
  <w:style w:type="paragraph" w:customStyle="1" w:styleId="F650064407AA42C1AA132D171150D911">
    <w:name w:val="F650064407AA42C1AA132D171150D911"/>
    <w:rsid w:val="000D25A2"/>
  </w:style>
  <w:style w:type="paragraph" w:customStyle="1" w:styleId="DB42683ADB0C4AF38D0F6B18C2EC1F06">
    <w:name w:val="DB42683ADB0C4AF38D0F6B18C2EC1F06"/>
    <w:rsid w:val="000D25A2"/>
  </w:style>
  <w:style w:type="paragraph" w:customStyle="1" w:styleId="A21580039E334307AD4088F7F90894CF">
    <w:name w:val="A21580039E334307AD4088F7F90894CF"/>
    <w:rsid w:val="000D25A2"/>
  </w:style>
  <w:style w:type="paragraph" w:customStyle="1" w:styleId="0F26CB7EB1484AE08BC1F4364C127F25">
    <w:name w:val="0F26CB7EB1484AE08BC1F4364C127F25"/>
    <w:rsid w:val="000D25A2"/>
  </w:style>
  <w:style w:type="paragraph" w:customStyle="1" w:styleId="7847106CD9774D53961D0FFF76E6C3C1">
    <w:name w:val="7847106CD9774D53961D0FFF76E6C3C1"/>
    <w:rsid w:val="000D25A2"/>
  </w:style>
  <w:style w:type="paragraph" w:customStyle="1" w:styleId="8994FA8FD5844A50B714A0757E21B90A">
    <w:name w:val="8994FA8FD5844A50B714A0757E21B90A"/>
    <w:rsid w:val="000D25A2"/>
  </w:style>
  <w:style w:type="paragraph" w:customStyle="1" w:styleId="169BBD03862D4042BE06B3C883674C81">
    <w:name w:val="169BBD03862D4042BE06B3C883674C81"/>
    <w:rsid w:val="000D25A2"/>
  </w:style>
  <w:style w:type="paragraph" w:customStyle="1" w:styleId="4644D5217E614943AAFE92D0C056A062">
    <w:name w:val="4644D5217E614943AAFE92D0C056A062"/>
    <w:rsid w:val="000D25A2"/>
  </w:style>
  <w:style w:type="paragraph" w:customStyle="1" w:styleId="0C21EA18F4CB4E21BFCD9D9FC811C568">
    <w:name w:val="0C21EA18F4CB4E21BFCD9D9FC811C568"/>
    <w:rsid w:val="000D25A2"/>
  </w:style>
  <w:style w:type="paragraph" w:customStyle="1" w:styleId="F3760436227A46EE8B73894162AF83A4">
    <w:name w:val="F3760436227A46EE8B73894162AF83A4"/>
    <w:rsid w:val="000D25A2"/>
  </w:style>
  <w:style w:type="paragraph" w:customStyle="1" w:styleId="24FE875527644B3382455F1E81EE7336">
    <w:name w:val="24FE875527644B3382455F1E81EE7336"/>
    <w:rsid w:val="000D25A2"/>
  </w:style>
  <w:style w:type="paragraph" w:customStyle="1" w:styleId="8F832B7BE1A84720B07C3F399861A4E9">
    <w:name w:val="8F832B7BE1A84720B07C3F399861A4E9"/>
    <w:rsid w:val="000D25A2"/>
  </w:style>
  <w:style w:type="paragraph" w:customStyle="1" w:styleId="FDF078EBE2DB473EBBA3D66CEACDB08A">
    <w:name w:val="FDF078EBE2DB473EBBA3D66CEACDB08A"/>
    <w:rsid w:val="000D25A2"/>
  </w:style>
  <w:style w:type="paragraph" w:customStyle="1" w:styleId="3FEDD0D4BE2042E1BF60E99B843736F2">
    <w:name w:val="3FEDD0D4BE2042E1BF60E99B843736F2"/>
    <w:rsid w:val="000D25A2"/>
  </w:style>
  <w:style w:type="paragraph" w:customStyle="1" w:styleId="59CF19E8F1E346B0BE0B2AC5FBCC18C3">
    <w:name w:val="59CF19E8F1E346B0BE0B2AC5FBCC18C3"/>
    <w:rsid w:val="000D25A2"/>
  </w:style>
  <w:style w:type="paragraph" w:customStyle="1" w:styleId="B138E99F19D64B09864D459007FAF3C4">
    <w:name w:val="B138E99F19D64B09864D459007FAF3C4"/>
    <w:rsid w:val="000D25A2"/>
  </w:style>
  <w:style w:type="paragraph" w:customStyle="1" w:styleId="3876726EED76405183C80AED5E1BFD67">
    <w:name w:val="3876726EED76405183C80AED5E1BFD67"/>
    <w:rsid w:val="000D25A2"/>
  </w:style>
  <w:style w:type="paragraph" w:customStyle="1" w:styleId="E7F545E57B5141BFBDB6FA19F3526622">
    <w:name w:val="E7F545E57B5141BFBDB6FA19F3526622"/>
    <w:rsid w:val="000D25A2"/>
  </w:style>
  <w:style w:type="paragraph" w:customStyle="1" w:styleId="4F9F059FCA14425094A8890313DA0AB4">
    <w:name w:val="4F9F059FCA14425094A8890313DA0AB4"/>
    <w:rsid w:val="000D25A2"/>
  </w:style>
  <w:style w:type="paragraph" w:customStyle="1" w:styleId="625ECA41302B417BB824F4963E15E2D6">
    <w:name w:val="625ECA41302B417BB824F4963E15E2D6"/>
    <w:rsid w:val="000D25A2"/>
  </w:style>
  <w:style w:type="paragraph" w:customStyle="1" w:styleId="1F135615F7854FCDB443FDD05D60ABFF">
    <w:name w:val="1F135615F7854FCDB443FDD05D60ABFF"/>
    <w:rsid w:val="000D25A2"/>
  </w:style>
  <w:style w:type="paragraph" w:customStyle="1" w:styleId="F76D6A368A6D40EB9EDCD9AD88C7DC25">
    <w:name w:val="F76D6A368A6D40EB9EDCD9AD88C7DC25"/>
    <w:rsid w:val="000D25A2"/>
  </w:style>
  <w:style w:type="paragraph" w:customStyle="1" w:styleId="D4E10499B1E747F4A181C1D140A56105">
    <w:name w:val="D4E10499B1E747F4A181C1D140A56105"/>
    <w:rsid w:val="000D25A2"/>
  </w:style>
  <w:style w:type="paragraph" w:customStyle="1" w:styleId="3B05CC793C344E519BDB08A596E9B923">
    <w:name w:val="3B05CC793C344E519BDB08A596E9B923"/>
    <w:rsid w:val="000D25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B6B9E7-5DCB-4C1A-A5F1-6C5E5A35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Autorización de cambio.dotx</Template>
  <TotalTime>8455</TotalTime>
  <Pages>6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hpena</dc:creator>
  <cp:keywords/>
  <cp:lastModifiedBy>Rodrigo</cp:lastModifiedBy>
  <cp:revision>33</cp:revision>
  <cp:lastPrinted>2014-09-25T20:28:00Z</cp:lastPrinted>
  <dcterms:created xsi:type="dcterms:W3CDTF">2014-09-25T12:43:00Z</dcterms:created>
  <dcterms:modified xsi:type="dcterms:W3CDTF">2015-09-17T13:32:00Z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